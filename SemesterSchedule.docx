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7B1EC" w14:textId="345F7A28" w:rsidR="00814823" w:rsidRDefault="00814823" w:rsidP="00814823"/>
    <w:tbl>
      <w:tblPr>
        <w:tblStyle w:val="PlainTable4"/>
        <w:tblW w:w="12256" w:type="dxa"/>
        <w:jc w:val="center"/>
        <w:tblLook w:val="04A0" w:firstRow="1" w:lastRow="0" w:firstColumn="1" w:lastColumn="0" w:noHBand="0" w:noVBand="1"/>
        <w:tblDescription w:val="Layout table"/>
      </w:tblPr>
      <w:tblGrid>
        <w:gridCol w:w="12256"/>
      </w:tblGrid>
      <w:tr w:rsidR="00814823" w14:paraId="1C160712" w14:textId="77777777" w:rsidTr="009D7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tcMar>
              <w:top w:w="2808" w:type="dxa"/>
              <w:left w:w="115" w:type="dxa"/>
              <w:right w:w="115" w:type="dxa"/>
            </w:tcMar>
          </w:tcPr>
          <w:p w14:paraId="3C517583" w14:textId="77777777" w:rsidR="00814823" w:rsidRPr="008F5585" w:rsidRDefault="00814823" w:rsidP="009D7307">
            <w:pPr>
              <w:pStyle w:val="ReportTitl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F3401A0" wp14:editId="092F4559">
                      <wp:extent cx="6697389" cy="571500"/>
                      <wp:effectExtent l="0" t="0" r="0" b="0"/>
                      <wp:docPr id="24" name="Text Box 24" descr="Text box to enter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389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  <w:alias w:val="Enter document title:"/>
                                    <w:tag w:val=""/>
                                    <w:id w:val="1159278023"/>
                                    <w:placeholder>
                                      <w:docPart w:val="C4AE187D9730324A8A5F4D79CD6F5EB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3A72D15A" w14:textId="677FEE5E" w:rsidR="00814823" w:rsidRPr="008A25CD" w:rsidRDefault="009D7307" w:rsidP="00814823">
                                      <w:pPr>
                                        <w:pStyle w:val="ReportTitle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Semester Schedule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F3401A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alt="Text box to enter title" style="width:527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&#13;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sz w:val="60"/>
                                <w:szCs w:val="60"/>
                              </w:rPr>
                              <w:alias w:val="Enter document title:"/>
                              <w:tag w:val=""/>
                              <w:id w:val="1159278023"/>
                              <w:placeholder>
                                <w:docPart w:val="C4AE187D9730324A8A5F4D79CD6F5EB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3A72D15A" w14:textId="677FEE5E" w:rsidR="00814823" w:rsidRPr="008A25CD" w:rsidRDefault="009D7307" w:rsidP="00814823">
                                <w:pPr>
                                  <w:pStyle w:val="ReportTitle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Semester Schedule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584224C" wp14:editId="6924BBF0">
                      <wp:extent cx="3202305" cy="95250"/>
                      <wp:effectExtent l="0" t="0" r="0" b="0"/>
                      <wp:docPr id="18" name="Rectangle 18" descr="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1EB41C" id="Rectangle 18" o:spid="_x0000_s1026" alt="Line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" fillcolor="#cb400b [2415]" stroked="f" strokeweight="2.25pt">
                      <w10:anchorlock/>
                    </v:rect>
                  </w:pict>
                </mc:Fallback>
              </mc:AlternateContent>
            </w:r>
          </w:p>
        </w:tc>
      </w:tr>
      <w:tr w:rsidR="00814823" w14:paraId="4595B1B7" w14:textId="77777777" w:rsidTr="009D7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14:paraId="141A0746" w14:textId="77777777" w:rsidR="00814823" w:rsidRPr="005D120C" w:rsidRDefault="00814823" w:rsidP="000C2E5D">
            <w:pPr>
              <w:tabs>
                <w:tab w:val="left" w:pos="397"/>
                <w:tab w:val="center" w:pos="5695"/>
              </w:tabs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F3642C" w:themeColor="text2"/>
                <w:spacing w:val="5"/>
                <w:kern w:val="28"/>
                <w:sz w:val="24"/>
                <w:szCs w:val="24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414AC99E" wp14:editId="6D258DA9">
                      <wp:extent cx="3515096" cy="714375"/>
                      <wp:effectExtent l="0" t="0" r="0" b="9525"/>
                      <wp:docPr id="25" name="Text Box 25" descr="Text box to enter sub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5096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24"/>
                                    </w:rPr>
                                    <w:alias w:val="Enter document subtitle:"/>
                                    <w:tag w:val="Enter document subtitle:"/>
                                    <w:id w:val="-82621622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751D429A" w14:textId="03E7337B" w:rsidR="00814823" w:rsidRDefault="009D7307" w:rsidP="00FF5EAD">
                                      <w:pPr>
                                        <w:pStyle w:val="Subtitle"/>
                                        <w:jc w:val="right"/>
                                      </w:pPr>
                                      <w:r>
                                        <w:rPr>
                                          <w:sz w:val="24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4AC99E" id="Text Box 25" o:spid="_x0000_s1027" type="#_x0000_t202" alt="Text box to enter subtitle" style="width:276.8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" filled="f" stroked="f">
                      <v:textbox>
                        <w:txbxContent>
                          <w:sdt>
                            <w:sdtPr>
                              <w:rPr>
                                <w:sz w:val="24"/>
                              </w:rPr>
                              <w:alias w:val="Enter document subtitle:"/>
                              <w:tag w:val="Enter document subtitle:"/>
                              <w:id w:val="-82621622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751D429A" w14:textId="03E7337B" w:rsidR="00814823" w:rsidRDefault="009D7307" w:rsidP="00FF5EAD">
                                <w:pPr>
                                  <w:pStyle w:val="Subtitle"/>
                                  <w:jc w:val="right"/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28CF1CE7" w14:textId="77777777" w:rsidTr="009D7307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3F1D5A" w:themeFill="accent1"/>
            <w:vAlign w:val="center"/>
          </w:tcPr>
          <w:p w14:paraId="1ACF968B" w14:textId="1579EDE6" w:rsidR="00814823" w:rsidRPr="005D120C" w:rsidRDefault="00814823" w:rsidP="000C2E5D">
            <w:pPr>
              <w:jc w:val="center"/>
              <w:rPr>
                <w:rFonts w:asciiTheme="majorHAnsi" w:eastAsiaTheme="majorEastAsia" w:hAnsiTheme="majorHAnsi" w:cstheme="majorBidi"/>
                <w:color w:val="F3642C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54B86F60" wp14:editId="165ADD67">
                      <wp:extent cx="6495393" cy="676894"/>
                      <wp:effectExtent l="0" t="0" r="0" b="9525"/>
                      <wp:docPr id="26" name="Text Box 26" descr="Text box to enter abstra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5393" cy="6768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1638BD" w14:textId="3C22CA54" w:rsidR="00FF5EAD" w:rsidRPr="00E854E9" w:rsidRDefault="00E854E9" w:rsidP="00FF1CF9">
                                  <w:pPr>
                                    <w:rPr>
                                      <w:color w:val="FFFFFF" w:themeColor="background1"/>
                                      <w:lang w:val="en-CA"/>
                                    </w:rPr>
                                  </w:pPr>
                                  <w:r w:rsidRPr="00E854E9">
                                    <w:rPr>
                                      <w:color w:val="FFFFFF" w:themeColor="background1"/>
                                      <w:lang w:val="en-CA"/>
                                    </w:rPr>
                                    <w:t xml:space="preserve">A plan to help with exams schedule, important dates, deadline for assignment, time to study, etc.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B86F60" id="Text Box 26" o:spid="_x0000_s1028" type="#_x0000_t202" alt="Text box to enter abstract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" filled="f" stroked="f">
                      <v:textbox>
                        <w:txbxContent>
                          <w:p w14:paraId="3A1638BD" w14:textId="3C22CA54" w:rsidR="00FF5EAD" w:rsidRPr="00E854E9" w:rsidRDefault="00E854E9" w:rsidP="00FF1CF9">
                            <w:pPr>
                              <w:rPr>
                                <w:color w:val="FFFFFF" w:themeColor="background1"/>
                                <w:lang w:val="en-CA"/>
                              </w:rPr>
                            </w:pPr>
                            <w:r w:rsidRPr="00E854E9">
                              <w:rPr>
                                <w:color w:val="FFFFFF" w:themeColor="background1"/>
                                <w:lang w:val="en-CA"/>
                              </w:rPr>
                              <w:t xml:space="preserve">A plan to help with exams schedule, important dates, deadline for assignment, time to study, etc.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59BAA4EB" w14:textId="77777777" w:rsidTr="009D7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2C948B8F" w14:textId="77777777" w:rsidR="00814823" w:rsidRDefault="00246676" w:rsidP="006045D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1D9981" wp14:editId="451A5B3B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1368425</wp:posOffset>
                      </wp:positionV>
                      <wp:extent cx="2331085" cy="2022475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31085" cy="2022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C086AA" w14:textId="5172B75E" w:rsidR="00246676" w:rsidRPr="00246676" w:rsidRDefault="00246676" w:rsidP="00246676">
                                  <w:pPr>
                                    <w:ind w:left="720" w:hanging="360"/>
                                    <w:jc w:val="center"/>
                                    <w:rPr>
                                      <w:b/>
                                      <w:bCs/>
                                      <w:color w:val="7030A0"/>
                                    </w:rPr>
                                  </w:pPr>
                                  <w:r w:rsidRPr="00246676">
                                    <w:rPr>
                                      <w:b/>
                                      <w:bCs/>
                                      <w:color w:val="7030A0"/>
                                    </w:rPr>
                                    <w:t xml:space="preserve">My classes </w:t>
                                  </w:r>
                                </w:p>
                                <w:p w14:paraId="51DFB782" w14:textId="5477E5BB" w:rsidR="00246676" w:rsidRPr="00246676" w:rsidRDefault="00246676" w:rsidP="00246676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 w:rsidRPr="00246676">
                                    <w:rPr>
                                      <w:lang w:val="en-CA"/>
                                    </w:rPr>
                                    <w:t>Math concept</w:t>
                                  </w:r>
                                </w:p>
                                <w:p w14:paraId="16B51F76" w14:textId="2E8BC7E6" w:rsidR="00246676" w:rsidRPr="00246676" w:rsidRDefault="00246676" w:rsidP="00246676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 w:rsidRPr="00246676">
                                    <w:rPr>
                                      <w:lang w:val="en-CA"/>
                                    </w:rPr>
                                    <w:t>Programming 1</w:t>
                                  </w:r>
                                </w:p>
                                <w:p w14:paraId="4380979A" w14:textId="6207A36A" w:rsidR="00246676" w:rsidRPr="00246676" w:rsidRDefault="00246676" w:rsidP="00246676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 w:rsidRPr="00246676">
                                    <w:rPr>
                                      <w:lang w:val="en-CA"/>
                                    </w:rPr>
                                    <w:t>Intro to CS</w:t>
                                  </w:r>
                                </w:p>
                                <w:p w14:paraId="5A150D58" w14:textId="7CFC2846" w:rsidR="00246676" w:rsidRPr="00246676" w:rsidRDefault="00246676" w:rsidP="00246676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 w:rsidRPr="00246676">
                                    <w:rPr>
                                      <w:lang w:val="en-CA"/>
                                    </w:rPr>
                                    <w:t xml:space="preserve">Game programming 1 </w:t>
                                  </w:r>
                                </w:p>
                                <w:p w14:paraId="70A1EF00" w14:textId="10F4A5FB" w:rsidR="00246676" w:rsidRPr="00246676" w:rsidRDefault="00246676" w:rsidP="00246676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 w:rsidRPr="00246676">
                                    <w:rPr>
                                      <w:lang w:val="en-CA"/>
                                    </w:rPr>
                                    <w:t>France</w:t>
                                  </w:r>
                                </w:p>
                                <w:p w14:paraId="14905572" w14:textId="54EF31E6" w:rsidR="00246676" w:rsidRPr="00246676" w:rsidRDefault="00246676" w:rsidP="00246676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 w:rsidRPr="00246676">
                                    <w:rPr>
                                      <w:lang w:val="en-CA"/>
                                    </w:rPr>
                                    <w:t>English</w:t>
                                  </w:r>
                                </w:p>
                                <w:p w14:paraId="5BC88FD5" w14:textId="6B642C16" w:rsidR="00246676" w:rsidRPr="00246676" w:rsidRDefault="00246676" w:rsidP="00246676">
                                  <w:pPr>
                                    <w:pStyle w:val="ListParagraph"/>
                                    <w:ind w:left="720" w:firstLine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D9981" id="Text Box 8" o:spid="_x0000_s1029" type="#_x0000_t202" style="position:absolute;margin-left:-2.85pt;margin-top:107.75pt;width:183.55pt;height:159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" filled="f" stroked="f" strokeweight=".5pt">
                      <v:textbox>
                        <w:txbxContent>
                          <w:p w14:paraId="44C086AA" w14:textId="5172B75E" w:rsidR="00246676" w:rsidRPr="00246676" w:rsidRDefault="00246676" w:rsidP="00246676">
                            <w:pPr>
                              <w:ind w:left="720" w:hanging="360"/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246676">
                              <w:rPr>
                                <w:b/>
                                <w:bCs/>
                                <w:color w:val="7030A0"/>
                              </w:rPr>
                              <w:t xml:space="preserve">My classes </w:t>
                            </w:r>
                          </w:p>
                          <w:p w14:paraId="51DFB782" w14:textId="5477E5BB" w:rsidR="00246676" w:rsidRPr="00246676" w:rsidRDefault="00246676" w:rsidP="0024667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246676">
                              <w:rPr>
                                <w:lang w:val="en-CA"/>
                              </w:rPr>
                              <w:t>Math concept</w:t>
                            </w:r>
                          </w:p>
                          <w:p w14:paraId="16B51F76" w14:textId="2E8BC7E6" w:rsidR="00246676" w:rsidRPr="00246676" w:rsidRDefault="00246676" w:rsidP="0024667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246676">
                              <w:rPr>
                                <w:lang w:val="en-CA"/>
                              </w:rPr>
                              <w:t>Programming 1</w:t>
                            </w:r>
                          </w:p>
                          <w:p w14:paraId="4380979A" w14:textId="6207A36A" w:rsidR="00246676" w:rsidRPr="00246676" w:rsidRDefault="00246676" w:rsidP="0024667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246676">
                              <w:rPr>
                                <w:lang w:val="en-CA"/>
                              </w:rPr>
                              <w:t>Intro to CS</w:t>
                            </w:r>
                          </w:p>
                          <w:p w14:paraId="5A150D58" w14:textId="7CFC2846" w:rsidR="00246676" w:rsidRPr="00246676" w:rsidRDefault="00246676" w:rsidP="0024667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246676">
                              <w:rPr>
                                <w:lang w:val="en-CA"/>
                              </w:rPr>
                              <w:t xml:space="preserve">Game programming 1 </w:t>
                            </w:r>
                          </w:p>
                          <w:p w14:paraId="70A1EF00" w14:textId="10F4A5FB" w:rsidR="00246676" w:rsidRPr="00246676" w:rsidRDefault="00246676" w:rsidP="0024667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246676">
                              <w:rPr>
                                <w:lang w:val="en-CA"/>
                              </w:rPr>
                              <w:t>France</w:t>
                            </w:r>
                          </w:p>
                          <w:p w14:paraId="14905572" w14:textId="54EF31E6" w:rsidR="00246676" w:rsidRPr="00246676" w:rsidRDefault="00246676" w:rsidP="0024667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246676">
                              <w:rPr>
                                <w:lang w:val="en-CA"/>
                              </w:rPr>
                              <w:t>English</w:t>
                            </w:r>
                          </w:p>
                          <w:p w14:paraId="5BC88FD5" w14:textId="6B642C16" w:rsidR="00246676" w:rsidRPr="00246676" w:rsidRDefault="00246676" w:rsidP="00246676">
                            <w:pPr>
                              <w:pStyle w:val="ListParagraph"/>
                              <w:ind w:left="720" w:firstLine="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EE62C08" w14:textId="33CC26C3" w:rsidR="005F39CB" w:rsidRDefault="005F39CB" w:rsidP="001C62C8">
      <w:pPr>
        <w:rPr>
          <w:sz w:val="24"/>
        </w:rPr>
      </w:pPr>
    </w:p>
    <w:p w14:paraId="39F7CF99" w14:textId="77777777" w:rsidR="005F39CB" w:rsidRDefault="005F39CB">
      <w:pPr>
        <w:spacing w:after="200" w:line="276" w:lineRule="auto"/>
        <w:rPr>
          <w:sz w:val="24"/>
        </w:rPr>
      </w:pPr>
      <w:r>
        <w:rPr>
          <w:sz w:val="24"/>
        </w:rPr>
        <w:br w:type="page"/>
      </w:r>
    </w:p>
    <w:p w14:paraId="49436794" w14:textId="77777777" w:rsidR="005F39CB" w:rsidRDefault="005F39CB" w:rsidP="001C62C8">
      <w:pPr>
        <w:rPr>
          <w:sz w:val="24"/>
        </w:rPr>
        <w:sectPr w:rsidR="005F39CB" w:rsidSect="005D768B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080" w:bottom="1440" w:left="1080" w:header="576" w:footer="432" w:gutter="0"/>
          <w:pgNumType w:start="1"/>
          <w:cols w:space="720"/>
          <w:titlePg/>
          <w:docGrid w:linePitch="360"/>
        </w:sectPr>
      </w:pPr>
    </w:p>
    <w:tbl>
      <w:tblPr>
        <w:tblStyle w:val="GridTable1Light-Accent4"/>
        <w:tblpPr w:leftFromText="180" w:rightFromText="180" w:vertAnchor="page" w:horzAnchor="margin" w:tblpXSpec="center" w:tblpY="2188"/>
        <w:tblW w:w="15021" w:type="dxa"/>
        <w:tblLook w:val="04A0" w:firstRow="1" w:lastRow="0" w:firstColumn="1" w:lastColumn="0" w:noHBand="0" w:noVBand="1"/>
      </w:tblPr>
      <w:tblGrid>
        <w:gridCol w:w="1413"/>
        <w:gridCol w:w="2268"/>
        <w:gridCol w:w="2268"/>
        <w:gridCol w:w="2268"/>
        <w:gridCol w:w="2268"/>
        <w:gridCol w:w="2268"/>
        <w:gridCol w:w="2268"/>
      </w:tblGrid>
      <w:tr w:rsidR="00004B76" w14:paraId="0DDDC6CF" w14:textId="77777777" w:rsidTr="00004B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18" w:space="0" w:color="32A8C5"/>
              <w:left w:val="single" w:sz="18" w:space="0" w:color="32A8C5"/>
              <w:bottom w:val="single" w:sz="18" w:space="0" w:color="32A8C5"/>
              <w:right w:val="single" w:sz="18" w:space="0" w:color="32A8C5"/>
            </w:tcBorders>
            <w:shd w:val="clear" w:color="auto" w:fill="FFFFFF" w:themeFill="background1"/>
          </w:tcPr>
          <w:p w14:paraId="7078CD68" w14:textId="09AF6785" w:rsidR="0071393D" w:rsidRDefault="0071393D" w:rsidP="0071393D">
            <w:pPr>
              <w:ind w:left="-67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    </w:t>
            </w:r>
          </w:p>
        </w:tc>
        <w:tc>
          <w:tcPr>
            <w:tcW w:w="2268" w:type="dxa"/>
            <w:tcBorders>
              <w:top w:val="single" w:sz="18" w:space="0" w:color="32A8C5"/>
              <w:left w:val="single" w:sz="18" w:space="0" w:color="32A8C5"/>
              <w:bottom w:val="single" w:sz="18" w:space="0" w:color="32A8C5"/>
            </w:tcBorders>
            <w:shd w:val="clear" w:color="auto" w:fill="DAC3EC" w:themeFill="accent1" w:themeFillTint="33"/>
            <w:vAlign w:val="center"/>
          </w:tcPr>
          <w:p w14:paraId="656CF0EF" w14:textId="56F2A3F2" w:rsidR="0094121F" w:rsidRPr="005D768B" w:rsidRDefault="0094121F" w:rsidP="00004B76">
            <w:pPr>
              <w:spacing w:after="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F1D5A" w:themeColor="accent1"/>
                <w:sz w:val="24"/>
                <w:szCs w:val="24"/>
              </w:rPr>
            </w:pPr>
            <w:r w:rsidRPr="005D768B">
              <w:rPr>
                <w:color w:val="3F1D5A" w:themeColor="accent1"/>
                <w:sz w:val="24"/>
                <w:szCs w:val="24"/>
                <w:shd w:val="clear" w:color="auto" w:fill="DAC3EC" w:themeFill="accent1" w:themeFillTint="33"/>
              </w:rPr>
              <w:t>Math Concept</w:t>
            </w:r>
          </w:p>
        </w:tc>
        <w:tc>
          <w:tcPr>
            <w:tcW w:w="2268" w:type="dxa"/>
            <w:tcBorders>
              <w:top w:val="single" w:sz="18" w:space="0" w:color="32A8C5"/>
              <w:bottom w:val="single" w:sz="18" w:space="0" w:color="32A8C5"/>
            </w:tcBorders>
            <w:shd w:val="clear" w:color="auto" w:fill="FCDFD4" w:themeFill="text2" w:themeFillTint="33"/>
            <w:vAlign w:val="center"/>
          </w:tcPr>
          <w:p w14:paraId="1F63FF3B" w14:textId="4CCADA03" w:rsidR="0071393D" w:rsidRPr="005D768B" w:rsidRDefault="0094121F" w:rsidP="00004B76">
            <w:pPr>
              <w:spacing w:after="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F1D5A" w:themeColor="accent1"/>
                <w:sz w:val="24"/>
                <w:szCs w:val="24"/>
              </w:rPr>
            </w:pPr>
            <w:r w:rsidRPr="005D768B">
              <w:rPr>
                <w:color w:val="3F1D5A" w:themeColor="accent1"/>
                <w:sz w:val="24"/>
                <w:szCs w:val="24"/>
              </w:rPr>
              <w:t>Programming</w:t>
            </w:r>
            <w:r w:rsidR="00406B38" w:rsidRPr="005D768B">
              <w:rPr>
                <w:color w:val="3F1D5A" w:themeColor="accent1"/>
                <w:sz w:val="24"/>
                <w:szCs w:val="24"/>
              </w:rPr>
              <w:t xml:space="preserve"> 1</w:t>
            </w:r>
          </w:p>
        </w:tc>
        <w:tc>
          <w:tcPr>
            <w:tcW w:w="2268" w:type="dxa"/>
            <w:tcBorders>
              <w:top w:val="single" w:sz="18" w:space="0" w:color="32A8C5"/>
              <w:bottom w:val="single" w:sz="18" w:space="0" w:color="32A8C5"/>
            </w:tcBorders>
            <w:shd w:val="clear" w:color="auto" w:fill="E2F3F7" w:themeFill="accent4" w:themeFillTint="33"/>
            <w:vAlign w:val="center"/>
          </w:tcPr>
          <w:p w14:paraId="5A433E51" w14:textId="205CCA8C" w:rsidR="0071393D" w:rsidRPr="005D768B" w:rsidRDefault="0094121F" w:rsidP="00004B76">
            <w:pPr>
              <w:spacing w:after="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F1D5A" w:themeColor="accent1"/>
                <w:sz w:val="24"/>
                <w:szCs w:val="24"/>
              </w:rPr>
            </w:pPr>
            <w:r w:rsidRPr="005D768B">
              <w:rPr>
                <w:color w:val="3F1D5A" w:themeColor="accent1"/>
                <w:sz w:val="24"/>
                <w:szCs w:val="24"/>
              </w:rPr>
              <w:t>Into to CS</w:t>
            </w:r>
          </w:p>
        </w:tc>
        <w:tc>
          <w:tcPr>
            <w:tcW w:w="2268" w:type="dxa"/>
            <w:tcBorders>
              <w:top w:val="single" w:sz="18" w:space="0" w:color="32A8C5"/>
              <w:bottom w:val="single" w:sz="18" w:space="0" w:color="32A8C5"/>
            </w:tcBorders>
            <w:shd w:val="clear" w:color="auto" w:fill="DAC3EC" w:themeFill="accent1" w:themeFillTint="33"/>
            <w:vAlign w:val="center"/>
          </w:tcPr>
          <w:p w14:paraId="60BA98FE" w14:textId="2AC0C34B" w:rsidR="0071393D" w:rsidRPr="005D768B" w:rsidRDefault="00406B38" w:rsidP="00004B76">
            <w:pPr>
              <w:spacing w:after="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F1D5A" w:themeColor="accent1"/>
                <w:sz w:val="24"/>
                <w:szCs w:val="24"/>
              </w:rPr>
            </w:pPr>
            <w:r w:rsidRPr="005D768B">
              <w:rPr>
                <w:color w:val="3F1D5A" w:themeColor="accent1"/>
                <w:sz w:val="24"/>
                <w:szCs w:val="24"/>
              </w:rPr>
              <w:t xml:space="preserve">Game </w:t>
            </w:r>
            <w:r w:rsidRPr="005D768B">
              <w:rPr>
                <w:color w:val="3F1D5A" w:themeColor="accent1"/>
                <w:sz w:val="24"/>
                <w:szCs w:val="24"/>
                <w:shd w:val="clear" w:color="auto" w:fill="DAC3EC" w:themeFill="accent1" w:themeFillTint="33"/>
              </w:rPr>
              <w:t>Programming 1</w:t>
            </w:r>
          </w:p>
        </w:tc>
        <w:tc>
          <w:tcPr>
            <w:tcW w:w="2268" w:type="dxa"/>
            <w:tcBorders>
              <w:top w:val="single" w:sz="18" w:space="0" w:color="32A8C5"/>
              <w:bottom w:val="single" w:sz="18" w:space="0" w:color="32A8C5"/>
            </w:tcBorders>
            <w:shd w:val="clear" w:color="auto" w:fill="FCDFD4" w:themeFill="text2" w:themeFillTint="33"/>
            <w:vAlign w:val="center"/>
          </w:tcPr>
          <w:p w14:paraId="718C33DE" w14:textId="7195912B" w:rsidR="0071393D" w:rsidRPr="005D768B" w:rsidRDefault="00406B38" w:rsidP="00004B76">
            <w:pPr>
              <w:spacing w:after="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F1D5A" w:themeColor="accent1"/>
                <w:sz w:val="24"/>
                <w:szCs w:val="24"/>
              </w:rPr>
            </w:pPr>
            <w:r w:rsidRPr="005D768B">
              <w:rPr>
                <w:color w:val="3F1D5A" w:themeColor="accent1"/>
                <w:sz w:val="24"/>
                <w:szCs w:val="24"/>
              </w:rPr>
              <w:t>France</w:t>
            </w:r>
          </w:p>
        </w:tc>
        <w:tc>
          <w:tcPr>
            <w:tcW w:w="2268" w:type="dxa"/>
            <w:tcBorders>
              <w:top w:val="single" w:sz="18" w:space="0" w:color="32A8C5"/>
              <w:bottom w:val="single" w:sz="18" w:space="0" w:color="32A8C5"/>
              <w:right w:val="single" w:sz="18" w:space="0" w:color="32A8C5"/>
            </w:tcBorders>
            <w:shd w:val="clear" w:color="auto" w:fill="E2F3F7" w:themeFill="accent4" w:themeFillTint="33"/>
            <w:vAlign w:val="center"/>
          </w:tcPr>
          <w:p w14:paraId="2AAEC58F" w14:textId="34C03500" w:rsidR="0071393D" w:rsidRPr="005D768B" w:rsidRDefault="00406B38" w:rsidP="00004B76">
            <w:pPr>
              <w:spacing w:after="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F1D5A" w:themeColor="accent1"/>
                <w:sz w:val="24"/>
                <w:szCs w:val="24"/>
              </w:rPr>
            </w:pPr>
            <w:r w:rsidRPr="005D768B">
              <w:rPr>
                <w:color w:val="3F1D5A" w:themeColor="accent1"/>
                <w:sz w:val="24"/>
                <w:szCs w:val="24"/>
              </w:rPr>
              <w:t>English</w:t>
            </w:r>
          </w:p>
        </w:tc>
      </w:tr>
      <w:tr w:rsidR="00004B76" w14:paraId="442FD63A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18" w:space="0" w:color="32A8C5"/>
              <w:left w:val="single" w:sz="18" w:space="0" w:color="32A8C5"/>
              <w:bottom w:val="single" w:sz="6" w:space="0" w:color="32A8C5"/>
              <w:right w:val="single" w:sz="18" w:space="0" w:color="32A8C5"/>
            </w:tcBorders>
            <w:shd w:val="clear" w:color="auto" w:fill="FFFFFF" w:themeFill="background1"/>
            <w:vAlign w:val="center"/>
          </w:tcPr>
          <w:p w14:paraId="1020AE19" w14:textId="1F01029E" w:rsidR="0071393D" w:rsidRDefault="0071393D" w:rsidP="00004B76">
            <w:pPr>
              <w:jc w:val="center"/>
              <w:rPr>
                <w:sz w:val="24"/>
              </w:rPr>
            </w:pPr>
            <w:r w:rsidRPr="005D768B">
              <w:rPr>
                <w:color w:val="3F1D5A" w:themeColor="accent1"/>
                <w:sz w:val="24"/>
              </w:rPr>
              <w:t>Week 1</w:t>
            </w:r>
          </w:p>
        </w:tc>
        <w:tc>
          <w:tcPr>
            <w:tcW w:w="2268" w:type="dxa"/>
            <w:tcBorders>
              <w:top w:val="single" w:sz="18" w:space="0" w:color="32A8C5"/>
              <w:left w:val="single" w:sz="18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7058AE19" w14:textId="77777777" w:rsidR="0071393D" w:rsidRPr="006252F3" w:rsidRDefault="0071393D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AAC79B6" w14:textId="77777777" w:rsidR="0094121F" w:rsidRPr="00700D2A" w:rsidRDefault="0094121F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07FAEBA" w14:textId="77777777" w:rsidR="0094121F" w:rsidRPr="00700D2A" w:rsidRDefault="0094121F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0C39FB7" w14:textId="75C638D8" w:rsidR="0094121F" w:rsidRPr="00700D2A" w:rsidRDefault="0094121F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18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7BD316E1" w14:textId="10CD15E6" w:rsidR="0071393D" w:rsidRPr="00416A4B" w:rsidRDefault="00C1078D" w:rsidP="00C1078D">
            <w:pPr>
              <w:pStyle w:val="ListParagraph"/>
              <w:numPr>
                <w:ilvl w:val="0"/>
                <w:numId w:val="22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16A4B">
              <w:rPr>
                <w:rFonts w:cs="Arial"/>
                <w:sz w:val="18"/>
                <w:szCs w:val="18"/>
              </w:rPr>
              <w:t xml:space="preserve">Weekly Summary </w:t>
            </w:r>
          </w:p>
        </w:tc>
        <w:tc>
          <w:tcPr>
            <w:tcW w:w="2268" w:type="dxa"/>
            <w:tcBorders>
              <w:top w:val="single" w:sz="18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6C21A90D" w14:textId="77777777" w:rsidR="0071393D" w:rsidRPr="006252F3" w:rsidRDefault="0071393D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18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625F468A" w14:textId="77777777" w:rsidR="0071393D" w:rsidRPr="006252F3" w:rsidRDefault="0071393D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18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7C220ED8" w14:textId="77777777" w:rsidR="0071393D" w:rsidRPr="006252F3" w:rsidRDefault="0071393D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18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41A07831" w14:textId="6C615056" w:rsidR="0071393D" w:rsidRPr="00700D2A" w:rsidRDefault="0071393D" w:rsidP="00973415">
            <w:pPr>
              <w:pStyle w:val="ListParagraph"/>
              <w:spacing w:after="0" w:line="200" w:lineRule="exact"/>
              <w:ind w:left="17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4B76" w14:paraId="5D9C0581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32A8C5"/>
              <w:left w:val="single" w:sz="18" w:space="0" w:color="32A8C5"/>
              <w:bottom w:val="single" w:sz="6" w:space="0" w:color="32A8C5"/>
              <w:right w:val="single" w:sz="18" w:space="0" w:color="32A8C5"/>
            </w:tcBorders>
            <w:shd w:val="clear" w:color="auto" w:fill="FFFFFF" w:themeFill="background1"/>
            <w:vAlign w:val="center"/>
          </w:tcPr>
          <w:p w14:paraId="7A3A5485" w14:textId="62D16707" w:rsidR="0071393D" w:rsidRPr="005D768B" w:rsidRDefault="0071393D" w:rsidP="00004B76">
            <w:pPr>
              <w:jc w:val="center"/>
              <w:rPr>
                <w:color w:val="3F1D5A" w:themeColor="accent1"/>
                <w:sz w:val="24"/>
              </w:rPr>
            </w:pPr>
            <w:r w:rsidRPr="005D768B">
              <w:rPr>
                <w:color w:val="3F1D5A" w:themeColor="accent1"/>
                <w:sz w:val="24"/>
              </w:rPr>
              <w:t>Week 2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18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2AC97046" w14:textId="59AA4CF9" w:rsidR="0094121F" w:rsidRPr="006252F3" w:rsidRDefault="0094121F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0CE4EDF2" w14:textId="06F9D353" w:rsidR="0071393D" w:rsidRPr="00416A4B" w:rsidRDefault="00C1078D" w:rsidP="00C1078D">
            <w:pPr>
              <w:pStyle w:val="ListParagraph"/>
              <w:numPr>
                <w:ilvl w:val="0"/>
                <w:numId w:val="22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16A4B">
              <w:rPr>
                <w:rFonts w:cs="Arial"/>
                <w:sz w:val="18"/>
                <w:szCs w:val="18"/>
              </w:rPr>
              <w:t>Weekly Summary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45891F73" w14:textId="77777777" w:rsidR="0071393D" w:rsidRPr="006252F3" w:rsidRDefault="0071393D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38886402" w14:textId="77777777" w:rsidR="0071393D" w:rsidRPr="006252F3" w:rsidRDefault="0071393D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63716369" w14:textId="77777777" w:rsidR="0071393D" w:rsidRPr="006252F3" w:rsidRDefault="0071393D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30E9C1BB" w14:textId="77777777" w:rsidR="00700D2A" w:rsidRPr="00416A4B" w:rsidRDefault="00700D2A" w:rsidP="00700D2A">
            <w:pPr>
              <w:pStyle w:val="ListParagraph"/>
              <w:numPr>
                <w:ilvl w:val="0"/>
                <w:numId w:val="1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16A4B">
              <w:rPr>
                <w:rFonts w:cs="Arial"/>
                <w:sz w:val="18"/>
                <w:szCs w:val="18"/>
              </w:rPr>
              <w:t xml:space="preserve">Analysis “Indian </w:t>
            </w:r>
          </w:p>
          <w:p w14:paraId="4C6E9B1C" w14:textId="77777777" w:rsidR="00700D2A" w:rsidRPr="00416A4B" w:rsidRDefault="00700D2A" w:rsidP="00700D2A">
            <w:pPr>
              <w:pStyle w:val="ListParagraph"/>
              <w:spacing w:after="0" w:line="200" w:lineRule="exact"/>
              <w:ind w:left="17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16A4B">
              <w:rPr>
                <w:rFonts w:cs="Arial"/>
                <w:sz w:val="18"/>
                <w:szCs w:val="18"/>
              </w:rPr>
              <w:t>Camp”</w:t>
            </w:r>
          </w:p>
          <w:p w14:paraId="0FFFA650" w14:textId="545C83CE" w:rsidR="00700D2A" w:rsidRPr="00416A4B" w:rsidRDefault="00700D2A" w:rsidP="00700D2A">
            <w:pPr>
              <w:pStyle w:val="ListParagraph"/>
              <w:numPr>
                <w:ilvl w:val="0"/>
                <w:numId w:val="1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16A4B">
              <w:rPr>
                <w:rFonts w:cs="Arial"/>
                <w:sz w:val="18"/>
                <w:szCs w:val="18"/>
              </w:rPr>
              <w:t>Chap. 16-17</w:t>
            </w:r>
          </w:p>
        </w:tc>
      </w:tr>
      <w:tr w:rsidR="00004B76" w14:paraId="79A98439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32A8C5"/>
              <w:left w:val="single" w:sz="18" w:space="0" w:color="32A8C5"/>
              <w:bottom w:val="single" w:sz="6" w:space="0" w:color="32A8C5"/>
              <w:right w:val="single" w:sz="18" w:space="0" w:color="32A8C5"/>
            </w:tcBorders>
            <w:shd w:val="clear" w:color="auto" w:fill="FFFFFF" w:themeFill="background1"/>
            <w:vAlign w:val="center"/>
          </w:tcPr>
          <w:p w14:paraId="458C19C7" w14:textId="5D249806" w:rsidR="0071393D" w:rsidRPr="005D768B" w:rsidRDefault="0071393D" w:rsidP="00004B76">
            <w:pPr>
              <w:jc w:val="center"/>
              <w:rPr>
                <w:color w:val="3F1D5A" w:themeColor="accent1"/>
                <w:sz w:val="24"/>
              </w:rPr>
            </w:pPr>
            <w:r w:rsidRPr="005D768B">
              <w:rPr>
                <w:color w:val="3F1D5A" w:themeColor="accent1"/>
                <w:sz w:val="24"/>
              </w:rPr>
              <w:t>Week 3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18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2AC5C10F" w14:textId="77777777" w:rsidR="0071393D" w:rsidRPr="006252F3" w:rsidRDefault="0071393D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7F8C2726" w14:textId="392CC3F6" w:rsidR="0071393D" w:rsidRPr="00416A4B" w:rsidRDefault="00C1078D" w:rsidP="00C1078D">
            <w:pPr>
              <w:pStyle w:val="ListParagraph"/>
              <w:numPr>
                <w:ilvl w:val="0"/>
                <w:numId w:val="22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16A4B">
              <w:rPr>
                <w:rFonts w:cs="Arial"/>
                <w:sz w:val="18"/>
                <w:szCs w:val="18"/>
              </w:rPr>
              <w:t>Weekly Summary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3EC6E0AE" w14:textId="77777777" w:rsidR="0071393D" w:rsidRPr="006252F3" w:rsidRDefault="0071393D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6EA6410F" w14:textId="77777777" w:rsidR="0071393D" w:rsidRPr="006252F3" w:rsidRDefault="0071393D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7B1AD215" w14:textId="77777777" w:rsidR="0071393D" w:rsidRPr="006252F3" w:rsidRDefault="0071393D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7270AED5" w14:textId="77777777" w:rsidR="0071393D" w:rsidRPr="00416A4B" w:rsidRDefault="00700D2A" w:rsidP="00700D2A">
            <w:pPr>
              <w:pStyle w:val="ListParagraph"/>
              <w:numPr>
                <w:ilvl w:val="0"/>
                <w:numId w:val="1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16A4B">
              <w:rPr>
                <w:rFonts w:cs="Arial"/>
                <w:sz w:val="18"/>
                <w:szCs w:val="18"/>
              </w:rPr>
              <w:t xml:space="preserve">Complex sentence </w:t>
            </w:r>
          </w:p>
          <w:p w14:paraId="4EFA76B9" w14:textId="095C3CB3" w:rsidR="00416A4B" w:rsidRPr="00416A4B" w:rsidRDefault="00700D2A" w:rsidP="00416A4B">
            <w:pPr>
              <w:pStyle w:val="ListParagraph"/>
              <w:numPr>
                <w:ilvl w:val="0"/>
                <w:numId w:val="1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16A4B">
              <w:rPr>
                <w:rFonts w:cs="Arial"/>
                <w:color w:val="FF0000"/>
                <w:sz w:val="18"/>
                <w:szCs w:val="18"/>
              </w:rPr>
              <w:t>Test Element of Fiction 15</w:t>
            </w:r>
            <w:r w:rsidR="00416A4B" w:rsidRPr="00416A4B">
              <w:rPr>
                <w:rFonts w:cs="Arial"/>
                <w:color w:val="FF0000"/>
                <w:sz w:val="18"/>
                <w:szCs w:val="18"/>
              </w:rPr>
              <w:t>%</w:t>
            </w:r>
          </w:p>
        </w:tc>
      </w:tr>
      <w:tr w:rsidR="00004B76" w14:paraId="459E8C6E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32A8C5"/>
              <w:left w:val="single" w:sz="18" w:space="0" w:color="32A8C5"/>
              <w:bottom w:val="single" w:sz="6" w:space="0" w:color="32A8C5"/>
              <w:right w:val="single" w:sz="18" w:space="0" w:color="32A8C5"/>
            </w:tcBorders>
            <w:shd w:val="clear" w:color="auto" w:fill="FFFFFF" w:themeFill="background1"/>
            <w:vAlign w:val="center"/>
          </w:tcPr>
          <w:p w14:paraId="774289EC" w14:textId="4CBE160B" w:rsidR="0071393D" w:rsidRPr="005D768B" w:rsidRDefault="0071393D" w:rsidP="00004B76">
            <w:pPr>
              <w:jc w:val="center"/>
              <w:rPr>
                <w:color w:val="3F1D5A" w:themeColor="accent1"/>
                <w:sz w:val="24"/>
              </w:rPr>
            </w:pPr>
            <w:r w:rsidRPr="005D768B">
              <w:rPr>
                <w:color w:val="3F1D5A" w:themeColor="accent1"/>
                <w:sz w:val="24"/>
              </w:rPr>
              <w:t>Week 4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18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4EB20F74" w14:textId="77777777" w:rsidR="0071393D" w:rsidRPr="00700D2A" w:rsidRDefault="0071393D" w:rsidP="00700D2A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4221A34C" w14:textId="1F828562" w:rsidR="00C1078D" w:rsidRPr="00416A4B" w:rsidRDefault="00C1078D" w:rsidP="00C1078D">
            <w:pPr>
              <w:pStyle w:val="ListParagraph"/>
              <w:numPr>
                <w:ilvl w:val="0"/>
                <w:numId w:val="1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16A4B">
              <w:rPr>
                <w:rFonts w:cs="Arial"/>
                <w:sz w:val="18"/>
                <w:szCs w:val="18"/>
              </w:rPr>
              <w:t>Weekly Summary</w:t>
            </w:r>
          </w:p>
          <w:p w14:paraId="483CB204" w14:textId="5B8616B2" w:rsidR="0071393D" w:rsidRPr="00416A4B" w:rsidRDefault="00C1078D" w:rsidP="00C1078D">
            <w:pPr>
              <w:pStyle w:val="ListParagraph"/>
              <w:numPr>
                <w:ilvl w:val="0"/>
                <w:numId w:val="1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16A4B">
              <w:rPr>
                <w:rFonts w:cs="Arial"/>
                <w:color w:val="FF0000"/>
                <w:sz w:val="18"/>
                <w:szCs w:val="18"/>
              </w:rPr>
              <w:t>Assignment 1 due 22</w:t>
            </w:r>
          </w:p>
          <w:p w14:paraId="2007C490" w14:textId="05667FAD" w:rsidR="00C1078D" w:rsidRPr="00416A4B" w:rsidRDefault="00C1078D" w:rsidP="00C1078D">
            <w:pPr>
              <w:pStyle w:val="ListParagraph"/>
              <w:spacing w:after="0" w:line="200" w:lineRule="exact"/>
              <w:ind w:left="17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44372225" w14:textId="77777777" w:rsidR="0071393D" w:rsidRPr="006252F3" w:rsidRDefault="00C1078D" w:rsidP="00C1078D">
            <w:pPr>
              <w:pStyle w:val="ListParagraph"/>
              <w:numPr>
                <w:ilvl w:val="0"/>
                <w:numId w:val="28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6252F3">
              <w:rPr>
                <w:rFonts w:cs="Arial"/>
                <w:sz w:val="18"/>
                <w:szCs w:val="18"/>
              </w:rPr>
              <w:t>Chap.5</w:t>
            </w:r>
          </w:p>
          <w:p w14:paraId="049E3A1E" w14:textId="77777777" w:rsidR="00C1078D" w:rsidRPr="006252F3" w:rsidRDefault="00C1078D" w:rsidP="00C1078D">
            <w:pPr>
              <w:pStyle w:val="ListParagraph"/>
              <w:numPr>
                <w:ilvl w:val="0"/>
                <w:numId w:val="28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6252F3">
              <w:rPr>
                <w:rFonts w:cs="Arial"/>
                <w:sz w:val="18"/>
                <w:szCs w:val="18"/>
              </w:rPr>
              <w:t>Finish Word</w:t>
            </w:r>
          </w:p>
          <w:p w14:paraId="650C7F9C" w14:textId="281F37DC" w:rsidR="00C1078D" w:rsidRPr="006252F3" w:rsidRDefault="00C1078D" w:rsidP="00C1078D">
            <w:pPr>
              <w:pStyle w:val="ListParagraph"/>
              <w:numPr>
                <w:ilvl w:val="0"/>
                <w:numId w:val="28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6252F3">
              <w:rPr>
                <w:rFonts w:cs="Arial"/>
                <w:sz w:val="18"/>
                <w:szCs w:val="18"/>
              </w:rPr>
              <w:t xml:space="preserve">Review for test 1 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2B885F76" w14:textId="5C894EE4" w:rsidR="0071393D" w:rsidRPr="006252F3" w:rsidRDefault="0071393D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29C2F8E7" w14:textId="0BB15862" w:rsidR="0071393D" w:rsidRPr="00416A4B" w:rsidRDefault="00B22B80" w:rsidP="00C1078D">
            <w:pPr>
              <w:pStyle w:val="ListParagraph"/>
              <w:numPr>
                <w:ilvl w:val="0"/>
                <w:numId w:val="28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16A4B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416A4B">
              <w:rPr>
                <w:rFonts w:cs="Arial"/>
                <w:sz w:val="18"/>
                <w:szCs w:val="18"/>
              </w:rPr>
              <w:t>Recits</w:t>
            </w:r>
            <w:proofErr w:type="spellEnd"/>
            <w:r w:rsidRPr="00416A4B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416A4B">
              <w:rPr>
                <w:rFonts w:cs="Arial"/>
                <w:sz w:val="18"/>
                <w:szCs w:val="18"/>
              </w:rPr>
              <w:t>d’esclaves</w:t>
            </w:r>
            <w:proofErr w:type="spellEnd"/>
            <w:r w:rsidRPr="00416A4B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37D370E3" w14:textId="26C5CE99" w:rsidR="0071393D" w:rsidRPr="00416A4B" w:rsidRDefault="00973415" w:rsidP="00973415">
            <w:pPr>
              <w:pStyle w:val="ListParagraph"/>
              <w:numPr>
                <w:ilvl w:val="0"/>
                <w:numId w:val="1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16A4B">
              <w:rPr>
                <w:rFonts w:cs="Arial"/>
                <w:sz w:val="18"/>
                <w:szCs w:val="18"/>
              </w:rPr>
              <w:t>Review 18-21</w:t>
            </w:r>
          </w:p>
        </w:tc>
      </w:tr>
      <w:tr w:rsidR="00004B76" w14:paraId="0F8079E8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32A8C5"/>
              <w:left w:val="single" w:sz="18" w:space="0" w:color="32A8C5"/>
              <w:bottom w:val="single" w:sz="6" w:space="0" w:color="32A8C5"/>
              <w:right w:val="single" w:sz="18" w:space="0" w:color="32A8C5"/>
            </w:tcBorders>
            <w:shd w:val="clear" w:color="auto" w:fill="FFFFFF" w:themeFill="background1"/>
            <w:vAlign w:val="center"/>
          </w:tcPr>
          <w:p w14:paraId="6E7E3B3D" w14:textId="2EFC6F77" w:rsidR="0071393D" w:rsidRPr="005D768B" w:rsidRDefault="0071393D" w:rsidP="00004B76">
            <w:pPr>
              <w:jc w:val="center"/>
              <w:rPr>
                <w:color w:val="3F1D5A" w:themeColor="accent1"/>
                <w:sz w:val="24"/>
              </w:rPr>
            </w:pPr>
            <w:r w:rsidRPr="005D768B">
              <w:rPr>
                <w:color w:val="3F1D5A" w:themeColor="accent1"/>
                <w:sz w:val="24"/>
              </w:rPr>
              <w:t>Week 5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18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7BB386D9" w14:textId="7FD94CD4" w:rsidR="0071393D" w:rsidRPr="00700D2A" w:rsidRDefault="0071393D" w:rsidP="00700D2A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31491E0E" w14:textId="0D8ACA97" w:rsidR="0071393D" w:rsidRPr="00416A4B" w:rsidRDefault="00C1078D" w:rsidP="00C1078D">
            <w:pPr>
              <w:pStyle w:val="ListParagraph"/>
              <w:numPr>
                <w:ilvl w:val="0"/>
                <w:numId w:val="1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16A4B">
              <w:rPr>
                <w:rFonts w:cs="Arial"/>
                <w:sz w:val="18"/>
                <w:szCs w:val="18"/>
              </w:rPr>
              <w:t>Weekly Summary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20D59DFB" w14:textId="77777777" w:rsidR="0071393D" w:rsidRPr="006252F3" w:rsidRDefault="00C1078D" w:rsidP="00C1078D">
            <w:pPr>
              <w:pStyle w:val="ListParagraph"/>
              <w:numPr>
                <w:ilvl w:val="0"/>
                <w:numId w:val="28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6252F3">
              <w:rPr>
                <w:rFonts w:cs="Arial"/>
                <w:sz w:val="18"/>
                <w:szCs w:val="18"/>
              </w:rPr>
              <w:t xml:space="preserve">Excel 1 </w:t>
            </w:r>
          </w:p>
          <w:p w14:paraId="44AD0C70" w14:textId="77777777" w:rsidR="00C1078D" w:rsidRPr="00416A4B" w:rsidRDefault="00C1078D" w:rsidP="00C1078D">
            <w:pPr>
              <w:pStyle w:val="ListParagraph"/>
              <w:numPr>
                <w:ilvl w:val="0"/>
                <w:numId w:val="28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</w:rPr>
            </w:pPr>
            <w:r w:rsidRPr="00416A4B">
              <w:rPr>
                <w:rFonts w:cs="Arial"/>
                <w:color w:val="FF0000"/>
                <w:sz w:val="18"/>
                <w:szCs w:val="18"/>
              </w:rPr>
              <w:t xml:space="preserve">Test 1 </w:t>
            </w:r>
          </w:p>
          <w:p w14:paraId="5D12D63A" w14:textId="13688B98" w:rsidR="00C1078D" w:rsidRPr="006252F3" w:rsidRDefault="00C1078D" w:rsidP="00C1078D">
            <w:pPr>
              <w:pStyle w:val="ListParagraph"/>
              <w:numPr>
                <w:ilvl w:val="0"/>
                <w:numId w:val="28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6252F3">
              <w:rPr>
                <w:rFonts w:cs="Arial"/>
                <w:sz w:val="18"/>
                <w:szCs w:val="18"/>
              </w:rPr>
              <w:t>Excel 2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36B1526D" w14:textId="202B5BFE" w:rsidR="0071393D" w:rsidRPr="00416A4B" w:rsidRDefault="009F72D9" w:rsidP="00C1078D">
            <w:pPr>
              <w:pStyle w:val="ListParagraph"/>
              <w:numPr>
                <w:ilvl w:val="0"/>
                <w:numId w:val="28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16A4B">
              <w:rPr>
                <w:rFonts w:cs="Arial"/>
                <w:color w:val="000000"/>
                <w:sz w:val="18"/>
                <w:szCs w:val="18"/>
              </w:rPr>
              <w:t>Review for Exam #1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3EFF3975" w14:textId="77777777" w:rsidR="0071393D" w:rsidRPr="00416A4B" w:rsidRDefault="00B22B80" w:rsidP="00C1078D">
            <w:pPr>
              <w:pStyle w:val="ListParagraph"/>
              <w:numPr>
                <w:ilvl w:val="0"/>
                <w:numId w:val="28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416A4B">
              <w:rPr>
                <w:rFonts w:cs="Arial"/>
                <w:color w:val="000000" w:themeColor="text1"/>
                <w:sz w:val="18"/>
                <w:szCs w:val="18"/>
              </w:rPr>
              <w:t xml:space="preserve">Composition formative </w:t>
            </w:r>
          </w:p>
          <w:p w14:paraId="4BB3F3E4" w14:textId="1A00D252" w:rsidR="00B22B80" w:rsidRPr="00416A4B" w:rsidRDefault="00B22B80" w:rsidP="00B22B80">
            <w:pPr>
              <w:pStyle w:val="ListParagraph"/>
              <w:spacing w:after="0" w:line="200" w:lineRule="exact"/>
              <w:ind w:left="17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461CD3FF" w14:textId="6D5431DB" w:rsidR="00973415" w:rsidRPr="00416A4B" w:rsidRDefault="00973415" w:rsidP="00973415">
            <w:pPr>
              <w:pStyle w:val="ListParagraph"/>
              <w:numPr>
                <w:ilvl w:val="0"/>
                <w:numId w:val="1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</w:rPr>
            </w:pPr>
            <w:proofErr w:type="spellStart"/>
            <w:proofErr w:type="gramStart"/>
            <w:r w:rsidRPr="00416A4B">
              <w:rPr>
                <w:rFonts w:cs="Arial"/>
                <w:color w:val="FF0000"/>
                <w:sz w:val="18"/>
                <w:szCs w:val="18"/>
              </w:rPr>
              <w:t>S</w:t>
            </w:r>
            <w:r w:rsidR="00416A4B">
              <w:rPr>
                <w:rFonts w:cs="Arial"/>
                <w:color w:val="FF0000"/>
                <w:sz w:val="18"/>
                <w:szCs w:val="18"/>
              </w:rPr>
              <w:t>antance</w:t>
            </w:r>
            <w:proofErr w:type="spellEnd"/>
            <w:r w:rsidR="00416A4B">
              <w:rPr>
                <w:rFonts w:cs="Arial"/>
                <w:color w:val="FF0000"/>
                <w:sz w:val="18"/>
                <w:szCs w:val="18"/>
              </w:rPr>
              <w:t xml:space="preserve"> </w:t>
            </w:r>
            <w:r w:rsidRPr="00416A4B">
              <w:rPr>
                <w:rFonts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416A4B">
              <w:rPr>
                <w:rFonts w:cs="Arial"/>
                <w:color w:val="FF0000"/>
                <w:sz w:val="18"/>
                <w:szCs w:val="18"/>
              </w:rPr>
              <w:t>gra</w:t>
            </w:r>
            <w:r w:rsidR="00416A4B">
              <w:rPr>
                <w:rFonts w:cs="Arial"/>
                <w:color w:val="FF0000"/>
                <w:sz w:val="18"/>
                <w:szCs w:val="18"/>
              </w:rPr>
              <w:t>m</w:t>
            </w:r>
            <w:proofErr w:type="gramEnd"/>
            <w:r w:rsidR="00416A4B">
              <w:rPr>
                <w:rFonts w:cs="Arial"/>
                <w:color w:val="FF0000"/>
                <w:sz w:val="18"/>
                <w:szCs w:val="18"/>
              </w:rPr>
              <w:t>.</w:t>
            </w:r>
            <w:r w:rsidRPr="00416A4B">
              <w:rPr>
                <w:rFonts w:cs="Arial"/>
                <w:color w:val="FF0000"/>
                <w:sz w:val="18"/>
                <w:szCs w:val="18"/>
              </w:rPr>
              <w:t>r</w:t>
            </w:r>
            <w:proofErr w:type="spellEnd"/>
            <w:r w:rsidRPr="00416A4B">
              <w:rPr>
                <w:rFonts w:cs="Arial"/>
                <w:color w:val="FF0000"/>
                <w:sz w:val="18"/>
                <w:szCs w:val="18"/>
              </w:rPr>
              <w:t xml:space="preserve"> test</w:t>
            </w:r>
          </w:p>
          <w:p w14:paraId="71EC1A7E" w14:textId="61AD1378" w:rsidR="00973415" w:rsidRPr="00416A4B" w:rsidRDefault="00973415" w:rsidP="00973415">
            <w:pPr>
              <w:pStyle w:val="ListParagraph"/>
              <w:numPr>
                <w:ilvl w:val="0"/>
                <w:numId w:val="1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416A4B">
              <w:rPr>
                <w:rFonts w:cs="Arial"/>
                <w:color w:val="000000" w:themeColor="text1"/>
                <w:sz w:val="18"/>
                <w:szCs w:val="18"/>
              </w:rPr>
              <w:t>Read chap 4.6.7</w:t>
            </w:r>
          </w:p>
          <w:p w14:paraId="47D0C187" w14:textId="53958111" w:rsidR="00973415" w:rsidRPr="00416A4B" w:rsidRDefault="00973415" w:rsidP="00973415">
            <w:pPr>
              <w:pStyle w:val="ListParagraph"/>
              <w:numPr>
                <w:ilvl w:val="0"/>
                <w:numId w:val="1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416A4B">
              <w:rPr>
                <w:rFonts w:cs="Arial"/>
                <w:color w:val="000000" w:themeColor="text1"/>
                <w:sz w:val="18"/>
                <w:szCs w:val="18"/>
              </w:rPr>
              <w:t xml:space="preserve">Prepare paragraph </w:t>
            </w:r>
          </w:p>
          <w:p w14:paraId="51A058EE" w14:textId="25C92774" w:rsidR="0071393D" w:rsidRPr="00416A4B" w:rsidRDefault="0071393D" w:rsidP="00973415">
            <w:pPr>
              <w:spacing w:after="0" w:line="200" w:lineRule="exact"/>
              <w:ind w:left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</w:rPr>
            </w:pPr>
          </w:p>
        </w:tc>
      </w:tr>
      <w:tr w:rsidR="00004B76" w14:paraId="14E22F53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32A8C5"/>
              <w:left w:val="single" w:sz="18" w:space="0" w:color="32A8C5"/>
              <w:bottom w:val="single" w:sz="6" w:space="0" w:color="32A8C5"/>
              <w:right w:val="single" w:sz="18" w:space="0" w:color="32A8C5"/>
            </w:tcBorders>
            <w:shd w:val="clear" w:color="auto" w:fill="FFFFFF" w:themeFill="background1"/>
            <w:vAlign w:val="center"/>
          </w:tcPr>
          <w:p w14:paraId="4ED16BC8" w14:textId="305E18A8" w:rsidR="0094121F" w:rsidRPr="005D768B" w:rsidRDefault="0094121F" w:rsidP="00004B76">
            <w:pPr>
              <w:jc w:val="center"/>
              <w:rPr>
                <w:color w:val="3F1D5A" w:themeColor="accent1"/>
                <w:sz w:val="24"/>
              </w:rPr>
            </w:pPr>
            <w:r w:rsidRPr="005D768B">
              <w:rPr>
                <w:color w:val="3F1D5A" w:themeColor="accent1"/>
                <w:sz w:val="24"/>
              </w:rPr>
              <w:t>Week 6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18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5320C1D4" w14:textId="77777777" w:rsidR="0071393D" w:rsidRPr="00700D2A" w:rsidRDefault="0071393D" w:rsidP="00700D2A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2AB8CA9E" w14:textId="315D114A" w:rsidR="0071393D" w:rsidRPr="00416A4B" w:rsidRDefault="00C1078D" w:rsidP="00C1078D">
            <w:pPr>
              <w:pStyle w:val="ListParagraph"/>
              <w:numPr>
                <w:ilvl w:val="0"/>
                <w:numId w:val="1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16A4B">
              <w:rPr>
                <w:rFonts w:cs="Arial"/>
                <w:sz w:val="18"/>
                <w:szCs w:val="18"/>
              </w:rPr>
              <w:t>Weekly Summary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1154872B" w14:textId="77777777" w:rsidR="0071393D" w:rsidRPr="006252F3" w:rsidRDefault="00C1078D" w:rsidP="00C1078D">
            <w:pPr>
              <w:pStyle w:val="ListParagraph"/>
              <w:numPr>
                <w:ilvl w:val="0"/>
                <w:numId w:val="28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6252F3">
              <w:rPr>
                <w:rFonts w:cs="Arial"/>
                <w:sz w:val="18"/>
                <w:szCs w:val="18"/>
              </w:rPr>
              <w:t>Excel 3</w:t>
            </w:r>
          </w:p>
          <w:p w14:paraId="72C5C61E" w14:textId="77777777" w:rsidR="00C1078D" w:rsidRPr="006252F3" w:rsidRDefault="00C1078D" w:rsidP="00C1078D">
            <w:pPr>
              <w:pStyle w:val="ListParagraph"/>
              <w:numPr>
                <w:ilvl w:val="0"/>
                <w:numId w:val="28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6252F3">
              <w:rPr>
                <w:rFonts w:cs="Arial"/>
                <w:sz w:val="18"/>
                <w:szCs w:val="18"/>
              </w:rPr>
              <w:t>Chap 6</w:t>
            </w:r>
          </w:p>
          <w:p w14:paraId="0E41D8C2" w14:textId="7A33F941" w:rsidR="00C1078D" w:rsidRPr="006252F3" w:rsidRDefault="00C1078D" w:rsidP="00C1078D">
            <w:pPr>
              <w:pStyle w:val="ListParagraph"/>
              <w:numPr>
                <w:ilvl w:val="0"/>
                <w:numId w:val="28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6252F3">
              <w:rPr>
                <w:rFonts w:cs="Arial"/>
                <w:sz w:val="18"/>
                <w:szCs w:val="18"/>
              </w:rPr>
              <w:t>MIPS 1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0ACD69E5" w14:textId="77777777" w:rsidR="0071393D" w:rsidRPr="00416A4B" w:rsidRDefault="009F72D9" w:rsidP="00C1078D">
            <w:pPr>
              <w:pStyle w:val="ListParagraph"/>
              <w:numPr>
                <w:ilvl w:val="0"/>
                <w:numId w:val="28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16A4B">
              <w:rPr>
                <w:rFonts w:cs="Arial"/>
                <w:color w:val="FF0000"/>
                <w:sz w:val="18"/>
                <w:szCs w:val="18"/>
              </w:rPr>
              <w:t>Exam #1</w:t>
            </w:r>
          </w:p>
          <w:p w14:paraId="0F253749" w14:textId="70B03EFF" w:rsidR="009F72D9" w:rsidRPr="00416A4B" w:rsidRDefault="009F72D9" w:rsidP="00C1078D">
            <w:pPr>
              <w:pStyle w:val="ListParagraph"/>
              <w:numPr>
                <w:ilvl w:val="0"/>
                <w:numId w:val="28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16A4B">
              <w:rPr>
                <w:rFonts w:cs="Arial"/>
                <w:color w:val="FF0000"/>
                <w:sz w:val="18"/>
                <w:szCs w:val="18"/>
              </w:rPr>
              <w:t>Team project instructions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3759FA2C" w14:textId="77777777" w:rsidR="0071393D" w:rsidRPr="00416A4B" w:rsidRDefault="00B22B80" w:rsidP="00C1078D">
            <w:pPr>
              <w:pStyle w:val="ListParagraph"/>
              <w:numPr>
                <w:ilvl w:val="0"/>
                <w:numId w:val="28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16A4B">
              <w:rPr>
                <w:rFonts w:cs="Arial"/>
                <w:sz w:val="18"/>
                <w:szCs w:val="18"/>
              </w:rPr>
              <w:t xml:space="preserve">Genre </w:t>
            </w:r>
            <w:proofErr w:type="spellStart"/>
            <w:proofErr w:type="gramStart"/>
            <w:r w:rsidRPr="00416A4B">
              <w:rPr>
                <w:rFonts w:cs="Arial"/>
                <w:sz w:val="18"/>
                <w:szCs w:val="18"/>
              </w:rPr>
              <w:t>litteraire</w:t>
            </w:r>
            <w:proofErr w:type="spellEnd"/>
            <w:r w:rsidRPr="00416A4B">
              <w:rPr>
                <w:rFonts w:cs="Arial"/>
                <w:sz w:val="18"/>
                <w:szCs w:val="18"/>
              </w:rPr>
              <w:t xml:space="preserve"> :</w:t>
            </w:r>
            <w:proofErr w:type="gramEnd"/>
            <w:r w:rsidRPr="00416A4B">
              <w:rPr>
                <w:rFonts w:cs="Arial"/>
                <w:sz w:val="18"/>
                <w:szCs w:val="18"/>
              </w:rPr>
              <w:t xml:space="preserve"> la negritude</w:t>
            </w:r>
          </w:p>
          <w:p w14:paraId="1CBB286A" w14:textId="77777777" w:rsidR="00B22B80" w:rsidRPr="00416A4B" w:rsidRDefault="00B22B80" w:rsidP="00C1078D">
            <w:pPr>
              <w:pStyle w:val="ListParagraph"/>
              <w:numPr>
                <w:ilvl w:val="0"/>
                <w:numId w:val="28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16A4B">
              <w:rPr>
                <w:rFonts w:cs="Arial"/>
                <w:sz w:val="18"/>
                <w:szCs w:val="18"/>
              </w:rPr>
              <w:t xml:space="preserve">Leopold </w:t>
            </w:r>
            <w:proofErr w:type="spellStart"/>
            <w:r w:rsidRPr="00416A4B">
              <w:rPr>
                <w:rFonts w:cs="Arial"/>
                <w:sz w:val="18"/>
                <w:szCs w:val="18"/>
              </w:rPr>
              <w:t>Sedar</w:t>
            </w:r>
            <w:proofErr w:type="spellEnd"/>
          </w:p>
          <w:p w14:paraId="21C6B6D3" w14:textId="28141DB4" w:rsidR="00B22B80" w:rsidRPr="00416A4B" w:rsidRDefault="00B22B80" w:rsidP="00B22B80">
            <w:pPr>
              <w:pStyle w:val="ListParagraph"/>
              <w:numPr>
                <w:ilvl w:val="0"/>
                <w:numId w:val="1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16A4B">
              <w:rPr>
                <w:rFonts w:cs="Arial"/>
                <w:color w:val="FF0000"/>
                <w:sz w:val="18"/>
                <w:szCs w:val="18"/>
              </w:rPr>
              <w:t>Text informative 1 oct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0F5407D3" w14:textId="77777777" w:rsidR="0071393D" w:rsidRPr="00416A4B" w:rsidRDefault="00973415" w:rsidP="00973415">
            <w:pPr>
              <w:pStyle w:val="ListParagraph"/>
              <w:numPr>
                <w:ilvl w:val="0"/>
                <w:numId w:val="1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16A4B">
              <w:rPr>
                <w:rFonts w:cs="Arial"/>
                <w:sz w:val="18"/>
                <w:szCs w:val="18"/>
              </w:rPr>
              <w:t xml:space="preserve">Read </w:t>
            </w:r>
            <w:proofErr w:type="gramStart"/>
            <w:r w:rsidRPr="00416A4B">
              <w:rPr>
                <w:rFonts w:cs="Arial"/>
                <w:sz w:val="18"/>
                <w:szCs w:val="18"/>
              </w:rPr>
              <w:t>“ why</w:t>
            </w:r>
            <w:proofErr w:type="gramEnd"/>
            <w:r w:rsidRPr="00416A4B">
              <w:rPr>
                <w:rFonts w:cs="Arial"/>
                <w:sz w:val="18"/>
                <w:szCs w:val="18"/>
              </w:rPr>
              <w:t xml:space="preserve"> more </w:t>
            </w:r>
            <w:proofErr w:type="spellStart"/>
            <w:r w:rsidRPr="00416A4B">
              <w:rPr>
                <w:rFonts w:cs="Arial"/>
                <w:sz w:val="18"/>
                <w:szCs w:val="18"/>
              </w:rPr>
              <w:t>candian</w:t>
            </w:r>
            <w:proofErr w:type="spellEnd"/>
            <w:r w:rsidRPr="00416A4B">
              <w:rPr>
                <w:rFonts w:cs="Arial"/>
                <w:sz w:val="18"/>
                <w:szCs w:val="18"/>
              </w:rPr>
              <w:t xml:space="preserve">…” </w:t>
            </w:r>
          </w:p>
          <w:p w14:paraId="520147AB" w14:textId="77777777" w:rsidR="00973415" w:rsidRPr="00416A4B" w:rsidRDefault="00973415" w:rsidP="00973415">
            <w:pPr>
              <w:pStyle w:val="ListParagraph"/>
              <w:numPr>
                <w:ilvl w:val="0"/>
                <w:numId w:val="1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16A4B">
              <w:rPr>
                <w:rFonts w:cs="Arial"/>
                <w:sz w:val="18"/>
                <w:szCs w:val="18"/>
              </w:rPr>
              <w:t>Do page 169-173</w:t>
            </w:r>
          </w:p>
          <w:p w14:paraId="5F60852E" w14:textId="49E8CB1C" w:rsidR="00973415" w:rsidRPr="00416A4B" w:rsidRDefault="00973415" w:rsidP="00973415">
            <w:pPr>
              <w:pStyle w:val="ListParagraph"/>
              <w:numPr>
                <w:ilvl w:val="0"/>
                <w:numId w:val="1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16A4B">
              <w:rPr>
                <w:rFonts w:cs="Arial"/>
                <w:color w:val="FF0000"/>
                <w:sz w:val="18"/>
                <w:szCs w:val="18"/>
              </w:rPr>
              <w:t>Assignment du 9 oct</w:t>
            </w:r>
          </w:p>
        </w:tc>
      </w:tr>
      <w:tr w:rsidR="00004B76" w14:paraId="2239FE41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32A8C5"/>
              <w:left w:val="single" w:sz="18" w:space="0" w:color="32A8C5"/>
              <w:bottom w:val="single" w:sz="6" w:space="0" w:color="32A8C5"/>
              <w:right w:val="single" w:sz="18" w:space="0" w:color="32A8C5"/>
            </w:tcBorders>
            <w:shd w:val="clear" w:color="auto" w:fill="FFFFFF" w:themeFill="background1"/>
            <w:vAlign w:val="center"/>
          </w:tcPr>
          <w:p w14:paraId="443E2F0F" w14:textId="124357EE" w:rsidR="0071393D" w:rsidRPr="005D768B" w:rsidRDefault="0094121F" w:rsidP="00004B76">
            <w:pPr>
              <w:jc w:val="center"/>
              <w:rPr>
                <w:color w:val="3F1D5A" w:themeColor="accent1"/>
                <w:sz w:val="24"/>
              </w:rPr>
            </w:pPr>
            <w:r w:rsidRPr="005D768B">
              <w:rPr>
                <w:color w:val="3F1D5A" w:themeColor="accent1"/>
                <w:sz w:val="24"/>
              </w:rPr>
              <w:t>Week 7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18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20A03D39" w14:textId="77777777" w:rsidR="0071393D" w:rsidRPr="00700D2A" w:rsidRDefault="0071393D" w:rsidP="00700D2A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3E598754" w14:textId="0F5A88BA" w:rsidR="0071393D" w:rsidRPr="00416A4B" w:rsidRDefault="00C1078D" w:rsidP="00C1078D">
            <w:pPr>
              <w:pStyle w:val="ListParagraph"/>
              <w:numPr>
                <w:ilvl w:val="0"/>
                <w:numId w:val="1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16A4B">
              <w:rPr>
                <w:rFonts w:cs="Arial"/>
                <w:sz w:val="18"/>
                <w:szCs w:val="18"/>
              </w:rPr>
              <w:t>Weekly Summary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0BF1B67A" w14:textId="77777777" w:rsidR="0071393D" w:rsidRPr="006252F3" w:rsidRDefault="00C1078D" w:rsidP="00C1078D">
            <w:pPr>
              <w:pStyle w:val="ListParagraph"/>
              <w:numPr>
                <w:ilvl w:val="0"/>
                <w:numId w:val="28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6252F3">
              <w:rPr>
                <w:rFonts w:cs="Arial"/>
                <w:sz w:val="18"/>
                <w:szCs w:val="18"/>
              </w:rPr>
              <w:t>MIPS 2</w:t>
            </w:r>
          </w:p>
          <w:p w14:paraId="5E752AAE" w14:textId="77777777" w:rsidR="00C1078D" w:rsidRPr="006252F3" w:rsidRDefault="00C1078D" w:rsidP="00C1078D">
            <w:pPr>
              <w:pStyle w:val="ListParagraph"/>
              <w:numPr>
                <w:ilvl w:val="0"/>
                <w:numId w:val="28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6252F3">
              <w:rPr>
                <w:rFonts w:cs="Arial"/>
                <w:sz w:val="18"/>
                <w:szCs w:val="18"/>
              </w:rPr>
              <w:t>Chap 6, 7</w:t>
            </w:r>
          </w:p>
          <w:p w14:paraId="0BA97045" w14:textId="0C0A8111" w:rsidR="00C1078D" w:rsidRPr="006252F3" w:rsidRDefault="00C1078D" w:rsidP="00C1078D">
            <w:pPr>
              <w:pStyle w:val="ListParagraph"/>
              <w:numPr>
                <w:ilvl w:val="0"/>
                <w:numId w:val="28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6252F3">
              <w:rPr>
                <w:rFonts w:cs="Arial"/>
                <w:sz w:val="18"/>
                <w:szCs w:val="18"/>
              </w:rPr>
              <w:t>Documentary: Revolution OS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69418271" w14:textId="77777777" w:rsidR="0071393D" w:rsidRPr="00416A4B" w:rsidRDefault="009F72D9" w:rsidP="00C1078D">
            <w:pPr>
              <w:pStyle w:val="ListParagraph"/>
              <w:numPr>
                <w:ilvl w:val="0"/>
                <w:numId w:val="28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16A4B">
              <w:rPr>
                <w:rFonts w:cs="Arial"/>
                <w:color w:val="000000"/>
                <w:sz w:val="18"/>
                <w:szCs w:val="18"/>
              </w:rPr>
              <w:t>Lab (Loops)</w:t>
            </w:r>
          </w:p>
          <w:p w14:paraId="7E44B6DE" w14:textId="632D5310" w:rsidR="009F72D9" w:rsidRPr="00416A4B" w:rsidRDefault="009F72D9" w:rsidP="00C1078D">
            <w:pPr>
              <w:pStyle w:val="ListParagraph"/>
              <w:numPr>
                <w:ilvl w:val="0"/>
                <w:numId w:val="28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16A4B">
              <w:rPr>
                <w:rFonts w:cs="Arial"/>
                <w:color w:val="000000"/>
                <w:sz w:val="18"/>
                <w:szCs w:val="18"/>
              </w:rPr>
              <w:t>Ch. 6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2D285E82" w14:textId="2C9156ED" w:rsidR="0071393D" w:rsidRPr="00416A4B" w:rsidRDefault="00B22B80" w:rsidP="00C1078D">
            <w:pPr>
              <w:pStyle w:val="ListParagraph"/>
              <w:numPr>
                <w:ilvl w:val="0"/>
                <w:numId w:val="28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16A4B">
              <w:rPr>
                <w:rFonts w:cs="Arial"/>
                <w:color w:val="FF0000"/>
                <w:sz w:val="18"/>
                <w:szCs w:val="18"/>
              </w:rPr>
              <w:t xml:space="preserve">Examen de comprehension de </w:t>
            </w:r>
            <w:proofErr w:type="spellStart"/>
            <w:r w:rsidRPr="00416A4B">
              <w:rPr>
                <w:rFonts w:cs="Arial"/>
                <w:color w:val="FF0000"/>
                <w:sz w:val="18"/>
                <w:szCs w:val="18"/>
              </w:rPr>
              <w:t>l’ecrite</w:t>
            </w:r>
            <w:proofErr w:type="spellEnd"/>
            <w:r w:rsidRPr="00416A4B">
              <w:rPr>
                <w:rFonts w:cs="Arial"/>
                <w:color w:val="FF0000"/>
                <w:sz w:val="18"/>
                <w:szCs w:val="18"/>
              </w:rPr>
              <w:t xml:space="preserve"> 10% 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00BE5E72" w14:textId="77777777" w:rsidR="0071393D" w:rsidRPr="00700D2A" w:rsidRDefault="0071393D" w:rsidP="00700D2A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4B76" w14:paraId="4A279B3A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32A8C5"/>
              <w:left w:val="single" w:sz="18" w:space="0" w:color="32A8C5"/>
              <w:bottom w:val="single" w:sz="6" w:space="0" w:color="32A8C5"/>
              <w:right w:val="single" w:sz="18" w:space="0" w:color="32A8C5"/>
            </w:tcBorders>
            <w:shd w:val="clear" w:color="auto" w:fill="FFFFFF" w:themeFill="background1"/>
            <w:vAlign w:val="center"/>
          </w:tcPr>
          <w:p w14:paraId="25DBB7FE" w14:textId="09A833E4" w:rsidR="0071393D" w:rsidRPr="005D768B" w:rsidRDefault="0094121F" w:rsidP="00004B76">
            <w:pPr>
              <w:jc w:val="center"/>
              <w:rPr>
                <w:color w:val="3F1D5A" w:themeColor="accent1"/>
                <w:sz w:val="24"/>
              </w:rPr>
            </w:pPr>
            <w:r w:rsidRPr="005D768B">
              <w:rPr>
                <w:color w:val="3F1D5A" w:themeColor="accent1"/>
                <w:sz w:val="24"/>
              </w:rPr>
              <w:t>Week 8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18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73D6E5E6" w14:textId="39C75583" w:rsidR="00700D2A" w:rsidRPr="00416A4B" w:rsidRDefault="00700D2A" w:rsidP="00700D2A">
            <w:pPr>
              <w:pStyle w:val="ListParagraph"/>
              <w:numPr>
                <w:ilvl w:val="0"/>
                <w:numId w:val="17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416A4B">
              <w:rPr>
                <w:rFonts w:ascii="Arial" w:hAnsi="Arial" w:cs="Arial"/>
                <w:color w:val="FF0000"/>
                <w:sz w:val="18"/>
                <w:szCs w:val="18"/>
              </w:rPr>
              <w:t>Test 1</w:t>
            </w:r>
          </w:p>
          <w:p w14:paraId="792E48F9" w14:textId="68E3E411" w:rsidR="00700D2A" w:rsidRPr="00700D2A" w:rsidRDefault="00700D2A" w:rsidP="00700D2A">
            <w:pPr>
              <w:pStyle w:val="ListParagraph"/>
              <w:spacing w:after="0" w:line="200" w:lineRule="exact"/>
              <w:ind w:left="53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7FB27BC4" w14:textId="20CA94E4" w:rsidR="0071393D" w:rsidRPr="00416A4B" w:rsidRDefault="00C1078D" w:rsidP="00C1078D">
            <w:pPr>
              <w:pStyle w:val="ListParagraph"/>
              <w:numPr>
                <w:ilvl w:val="0"/>
                <w:numId w:val="25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16A4B">
              <w:rPr>
                <w:rFonts w:cs="Arial"/>
                <w:sz w:val="18"/>
                <w:szCs w:val="18"/>
              </w:rPr>
              <w:t>Weekly Summary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45B2D3B5" w14:textId="77777777" w:rsidR="0071393D" w:rsidRPr="006252F3" w:rsidRDefault="00FC230A" w:rsidP="00C1078D">
            <w:pPr>
              <w:pStyle w:val="ListParagraph"/>
              <w:numPr>
                <w:ilvl w:val="0"/>
                <w:numId w:val="25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6252F3">
              <w:rPr>
                <w:rFonts w:cs="Arial"/>
                <w:sz w:val="18"/>
                <w:szCs w:val="18"/>
              </w:rPr>
              <w:t>PowerPoint</w:t>
            </w:r>
          </w:p>
          <w:p w14:paraId="4202DCE8" w14:textId="77777777" w:rsidR="00FC230A" w:rsidRPr="006252F3" w:rsidRDefault="00FC230A" w:rsidP="00C1078D">
            <w:pPr>
              <w:pStyle w:val="ListParagraph"/>
              <w:numPr>
                <w:ilvl w:val="0"/>
                <w:numId w:val="25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6252F3">
              <w:rPr>
                <w:rFonts w:cs="Arial"/>
                <w:sz w:val="18"/>
                <w:szCs w:val="18"/>
              </w:rPr>
              <w:t>Chap 7b</w:t>
            </w:r>
          </w:p>
          <w:p w14:paraId="7D4307CF" w14:textId="083BD5A3" w:rsidR="00FC230A" w:rsidRPr="006252F3" w:rsidRDefault="00FC230A" w:rsidP="00C1078D">
            <w:pPr>
              <w:pStyle w:val="ListParagraph"/>
              <w:numPr>
                <w:ilvl w:val="0"/>
                <w:numId w:val="25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6252F3">
              <w:rPr>
                <w:rFonts w:cs="Arial"/>
                <w:sz w:val="18"/>
                <w:szCs w:val="18"/>
              </w:rPr>
              <w:t>Network lab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1EB09CFE" w14:textId="77777777" w:rsidR="0071393D" w:rsidRPr="00416A4B" w:rsidRDefault="009F72D9" w:rsidP="00C1078D">
            <w:pPr>
              <w:pStyle w:val="ListParagraph"/>
              <w:numPr>
                <w:ilvl w:val="0"/>
                <w:numId w:val="25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</w:rPr>
            </w:pPr>
            <w:r w:rsidRPr="00416A4B">
              <w:rPr>
                <w:rFonts w:cs="Arial"/>
                <w:color w:val="FF0000"/>
                <w:sz w:val="18"/>
                <w:szCs w:val="18"/>
              </w:rPr>
              <w:t>Game Proposal due</w:t>
            </w:r>
          </w:p>
          <w:p w14:paraId="0F8F88E9" w14:textId="66687EA7" w:rsidR="009F72D9" w:rsidRPr="00416A4B" w:rsidRDefault="009F72D9" w:rsidP="00C1078D">
            <w:pPr>
              <w:pStyle w:val="ListParagraph"/>
              <w:numPr>
                <w:ilvl w:val="0"/>
                <w:numId w:val="25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16A4B">
              <w:rPr>
                <w:rFonts w:cs="Arial"/>
                <w:color w:val="000000"/>
                <w:sz w:val="18"/>
                <w:szCs w:val="18"/>
              </w:rPr>
              <w:t>Ch. 6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10841E1A" w14:textId="77777777" w:rsidR="0071393D" w:rsidRPr="00416A4B" w:rsidRDefault="0071393D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37837B8D" w14:textId="77777777" w:rsidR="0071393D" w:rsidRPr="006252F3" w:rsidRDefault="0071393D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4B76" w14:paraId="0896BF6D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32A8C5"/>
              <w:left w:val="single" w:sz="18" w:space="0" w:color="32A8C5"/>
              <w:bottom w:val="single" w:sz="18" w:space="0" w:color="32A8C5"/>
              <w:right w:val="single" w:sz="18" w:space="0" w:color="32A8C5"/>
            </w:tcBorders>
            <w:shd w:val="clear" w:color="auto" w:fill="FFFFFF" w:themeFill="background1"/>
            <w:vAlign w:val="center"/>
          </w:tcPr>
          <w:p w14:paraId="6C7AD317" w14:textId="28764144" w:rsidR="0071393D" w:rsidRPr="005D768B" w:rsidRDefault="0094121F" w:rsidP="00004B76">
            <w:pPr>
              <w:jc w:val="center"/>
              <w:rPr>
                <w:color w:val="3F1D5A" w:themeColor="accent1"/>
                <w:sz w:val="24"/>
              </w:rPr>
            </w:pPr>
            <w:r w:rsidRPr="005D768B">
              <w:rPr>
                <w:color w:val="3F1D5A" w:themeColor="accent1"/>
                <w:sz w:val="24"/>
              </w:rPr>
              <w:t>Week 9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18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3F00FD16" w14:textId="41620074" w:rsidR="0071393D" w:rsidRPr="00700D2A" w:rsidRDefault="00FE1CD7" w:rsidP="00700D2A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61CB025" wp14:editId="4A9C20CB">
                      <wp:simplePos x="0" y="0"/>
                      <wp:positionH relativeFrom="column">
                        <wp:posOffset>-851988</wp:posOffset>
                      </wp:positionH>
                      <wp:positionV relativeFrom="paragraph">
                        <wp:posOffset>668095</wp:posOffset>
                      </wp:positionV>
                      <wp:extent cx="2419109" cy="578916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19109" cy="57891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7CE235" w14:textId="77777777" w:rsidR="00FE1CD7" w:rsidRDefault="00FE1CD7" w:rsidP="00FE1CD7">
                                  <w:pPr>
                                    <w:spacing w:line="220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E1CD7"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In red </w:t>
                                  </w:r>
                                  <w:r w:rsidRPr="00FE1CD7">
                                    <w:rPr>
                                      <w:sz w:val="24"/>
                                      <w:szCs w:val="24"/>
                                    </w:rPr>
                                    <w:t>= important</w:t>
                                  </w:r>
                                </w:p>
                                <w:p w14:paraId="2AFED18A" w14:textId="77777777" w:rsidR="00FE1CD7" w:rsidRPr="00FE1CD7" w:rsidRDefault="00FE1CD7" w:rsidP="00FE1CD7">
                                  <w:pPr>
                                    <w:spacing w:line="220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Black = General information</w:t>
                                  </w:r>
                                  <w:r w:rsidRPr="00FE1CD7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1CB02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30" type="#_x0000_t202" style="position:absolute;margin-left:-67.1pt;margin-top:52.6pt;width:190.5pt;height:4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" filled="f" stroked="f" strokeweight=".5pt">
                      <v:textbox>
                        <w:txbxContent>
                          <w:p w14:paraId="2D7CE235" w14:textId="77777777" w:rsidR="00FE1CD7" w:rsidRDefault="00FE1CD7" w:rsidP="00FE1CD7">
                            <w:pPr>
                              <w:spacing w:line="22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FE1CD7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In red </w:t>
                            </w:r>
                            <w:r w:rsidRPr="00FE1CD7">
                              <w:rPr>
                                <w:sz w:val="24"/>
                                <w:szCs w:val="24"/>
                              </w:rPr>
                              <w:t>= important</w:t>
                            </w:r>
                          </w:p>
                          <w:p w14:paraId="2AFED18A" w14:textId="77777777" w:rsidR="00FE1CD7" w:rsidRPr="00FE1CD7" w:rsidRDefault="00FE1CD7" w:rsidP="00FE1CD7">
                            <w:pPr>
                              <w:spacing w:line="220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Black = General information</w:t>
                            </w:r>
                            <w:r w:rsidRPr="00FE1CD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23FA05D8" w14:textId="5DB224A8" w:rsidR="0071393D" w:rsidRPr="00416A4B" w:rsidRDefault="00C1078D" w:rsidP="00C1078D">
            <w:pPr>
              <w:pStyle w:val="ListParagraph"/>
              <w:numPr>
                <w:ilvl w:val="0"/>
                <w:numId w:val="25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16A4B">
              <w:rPr>
                <w:rFonts w:cs="Arial"/>
                <w:sz w:val="18"/>
                <w:szCs w:val="18"/>
              </w:rPr>
              <w:t>Weekly Summary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65C6A55C" w14:textId="77777777" w:rsidR="0071393D" w:rsidRPr="006252F3" w:rsidRDefault="00FC230A" w:rsidP="00C1078D">
            <w:pPr>
              <w:pStyle w:val="ListParagraph"/>
              <w:numPr>
                <w:ilvl w:val="0"/>
                <w:numId w:val="25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6252F3">
              <w:rPr>
                <w:rFonts w:cs="Arial"/>
                <w:sz w:val="18"/>
                <w:szCs w:val="18"/>
              </w:rPr>
              <w:t>UML &amp; Visio 1</w:t>
            </w:r>
          </w:p>
          <w:p w14:paraId="0E7AAB98" w14:textId="77777777" w:rsidR="00FC230A" w:rsidRPr="006252F3" w:rsidRDefault="00FC230A" w:rsidP="00C1078D">
            <w:pPr>
              <w:pStyle w:val="ListParagraph"/>
              <w:numPr>
                <w:ilvl w:val="0"/>
                <w:numId w:val="25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6252F3">
              <w:rPr>
                <w:rFonts w:cs="Arial"/>
                <w:sz w:val="18"/>
                <w:szCs w:val="18"/>
              </w:rPr>
              <w:t xml:space="preserve">Chap 8 </w:t>
            </w:r>
          </w:p>
          <w:p w14:paraId="49BEE292" w14:textId="2E7A71D5" w:rsidR="00FC230A" w:rsidRPr="006252F3" w:rsidRDefault="00FC230A" w:rsidP="00C1078D">
            <w:pPr>
              <w:pStyle w:val="ListParagraph"/>
              <w:numPr>
                <w:ilvl w:val="0"/>
                <w:numId w:val="25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6252F3">
              <w:rPr>
                <w:rFonts w:cs="Arial"/>
                <w:sz w:val="18"/>
                <w:szCs w:val="18"/>
              </w:rPr>
              <w:t>Visio 2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1DE2CFA3" w14:textId="77777777" w:rsidR="0071393D" w:rsidRPr="00416A4B" w:rsidRDefault="009F72D9" w:rsidP="00C1078D">
            <w:pPr>
              <w:pStyle w:val="ListParagraph"/>
              <w:numPr>
                <w:ilvl w:val="0"/>
                <w:numId w:val="25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16A4B">
              <w:rPr>
                <w:rFonts w:cs="Arial"/>
                <w:color w:val="000000"/>
                <w:sz w:val="18"/>
                <w:szCs w:val="18"/>
              </w:rPr>
              <w:t>Ch. 10 (part I)</w:t>
            </w:r>
          </w:p>
          <w:p w14:paraId="3B06D03C" w14:textId="59143363" w:rsidR="009F72D9" w:rsidRPr="00416A4B" w:rsidRDefault="009F72D9" w:rsidP="00C1078D">
            <w:pPr>
              <w:pStyle w:val="ListParagraph"/>
              <w:numPr>
                <w:ilvl w:val="0"/>
                <w:numId w:val="25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16A4B">
              <w:rPr>
                <w:rFonts w:cs="Arial"/>
                <w:color w:val="000000"/>
                <w:sz w:val="18"/>
                <w:szCs w:val="18"/>
              </w:rPr>
              <w:t>Gimp Software Installation Lab (Gimp)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3775EDE9" w14:textId="4E38CDD9" w:rsidR="00B22B80" w:rsidRPr="00416A4B" w:rsidRDefault="00B22B80" w:rsidP="00B22B80">
            <w:pPr>
              <w:pStyle w:val="ListParagraph"/>
              <w:numPr>
                <w:ilvl w:val="0"/>
                <w:numId w:val="25"/>
              </w:numPr>
              <w:spacing w:line="200" w:lineRule="exac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  <w:lang w:eastAsia="en-CA"/>
              </w:rPr>
            </w:pPr>
            <w:r w:rsidRPr="00416A4B">
              <w:rPr>
                <w:rFonts w:eastAsia="Times New Roman" w:cs="Arial"/>
                <w:i/>
                <w:sz w:val="18"/>
                <w:szCs w:val="18"/>
                <w:lang w:eastAsia="en-CA"/>
              </w:rPr>
              <w:t xml:space="preserve">La </w:t>
            </w:r>
            <w:proofErr w:type="spellStart"/>
            <w:proofErr w:type="gramStart"/>
            <w:r w:rsidRPr="00416A4B">
              <w:rPr>
                <w:rFonts w:eastAsia="Times New Roman" w:cs="Arial"/>
                <w:i/>
                <w:sz w:val="18"/>
                <w:szCs w:val="18"/>
                <w:lang w:eastAsia="en-CA"/>
              </w:rPr>
              <w:t>négritude</w:t>
            </w:r>
            <w:proofErr w:type="spellEnd"/>
            <w:r w:rsidRPr="00416A4B">
              <w:rPr>
                <w:rFonts w:eastAsia="Times New Roman" w:cs="Arial"/>
                <w:sz w:val="18"/>
                <w:szCs w:val="18"/>
                <w:lang w:eastAsia="en-CA"/>
              </w:rPr>
              <w:t> :</w:t>
            </w:r>
            <w:proofErr w:type="gramEnd"/>
            <w:r w:rsidRPr="00416A4B">
              <w:rPr>
                <w:rFonts w:eastAsia="Times New Roman" w:cs="Arial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416A4B">
              <w:rPr>
                <w:rFonts w:eastAsia="Times New Roman" w:cs="Arial"/>
                <w:sz w:val="18"/>
                <w:szCs w:val="18"/>
                <w:lang w:eastAsia="en-CA"/>
              </w:rPr>
              <w:t>Aimé</w:t>
            </w:r>
            <w:proofErr w:type="spellEnd"/>
            <w:r w:rsidRPr="00416A4B">
              <w:rPr>
                <w:rFonts w:eastAsia="Times New Roman" w:cs="Arial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416A4B">
              <w:rPr>
                <w:rFonts w:eastAsia="Times New Roman" w:cs="Arial"/>
                <w:sz w:val="18"/>
                <w:szCs w:val="18"/>
                <w:lang w:eastAsia="en-CA"/>
              </w:rPr>
              <w:t>Césaire</w:t>
            </w:r>
            <w:proofErr w:type="spellEnd"/>
          </w:p>
          <w:p w14:paraId="0F6F556E" w14:textId="11768FF6" w:rsidR="0071393D" w:rsidRPr="00416A4B" w:rsidRDefault="00B22B80" w:rsidP="00B22B80">
            <w:pPr>
              <w:pStyle w:val="ListParagraph"/>
              <w:numPr>
                <w:ilvl w:val="0"/>
                <w:numId w:val="25"/>
              </w:numPr>
              <w:spacing w:line="200" w:lineRule="exac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16A4B">
              <w:rPr>
                <w:rFonts w:eastAsia="Times New Roman" w:cs="Arial"/>
                <w:sz w:val="18"/>
                <w:szCs w:val="18"/>
                <w:lang w:eastAsia="en-CA"/>
              </w:rPr>
              <w:t xml:space="preserve">Correction de </w:t>
            </w:r>
            <w:proofErr w:type="spellStart"/>
            <w:r w:rsidRPr="00416A4B">
              <w:rPr>
                <w:rFonts w:eastAsia="Times New Roman" w:cs="Arial"/>
                <w:sz w:val="18"/>
                <w:szCs w:val="18"/>
                <w:lang w:eastAsia="en-CA"/>
              </w:rPr>
              <w:t>l’examen</w:t>
            </w:r>
            <w:proofErr w:type="spellEnd"/>
            <w:r w:rsidRPr="00416A4B">
              <w:rPr>
                <w:rFonts w:eastAsia="Times New Roman" w:cs="Arial"/>
                <w:sz w:val="18"/>
                <w:szCs w:val="18"/>
                <w:lang w:eastAsia="en-CA"/>
              </w:rPr>
              <w:t xml:space="preserve"> </w:t>
            </w:r>
          </w:p>
        </w:tc>
        <w:tc>
          <w:tcPr>
            <w:tcW w:w="2268" w:type="dxa"/>
            <w:tcBorders>
              <w:top w:val="single" w:sz="6" w:space="0" w:color="32A8C5"/>
              <w:left w:val="single" w:sz="6" w:space="0" w:color="32A8C5"/>
              <w:bottom w:val="single" w:sz="6" w:space="0" w:color="32A8C5"/>
              <w:right w:val="single" w:sz="6" w:space="0" w:color="32A8C5"/>
            </w:tcBorders>
            <w:shd w:val="clear" w:color="auto" w:fill="FFFFFF" w:themeFill="background1"/>
          </w:tcPr>
          <w:p w14:paraId="3D2D2950" w14:textId="77777777" w:rsidR="0071393D" w:rsidRPr="006252F3" w:rsidRDefault="0071393D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C3755AE" w14:textId="74ECF438" w:rsidR="0094121F" w:rsidRDefault="00D95DDF">
      <w:pPr>
        <w:spacing w:after="200" w:line="276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2E915E" wp14:editId="4039FC83">
                <wp:simplePos x="0" y="0"/>
                <wp:positionH relativeFrom="column">
                  <wp:posOffset>1245112</wp:posOffset>
                </wp:positionH>
                <wp:positionV relativeFrom="paragraph">
                  <wp:posOffset>-381550</wp:posOffset>
                </wp:positionV>
                <wp:extent cx="5997989" cy="833377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7989" cy="833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7134A4" w14:textId="77777777" w:rsidR="00D95DDF" w:rsidRPr="00D95DDF" w:rsidRDefault="00D95DDF" w:rsidP="00D95DDF">
                            <w:pPr>
                              <w:jc w:val="center"/>
                              <w:rPr>
                                <w:color w:val="00B0F0"/>
                                <w:sz w:val="96"/>
                                <w:szCs w:val="96"/>
                                <w:lang w:val="en-CA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5DDF">
                              <w:rPr>
                                <w:color w:val="00B0F0"/>
                                <w:sz w:val="96"/>
                                <w:szCs w:val="96"/>
                                <w:lang w:val="en-CA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Fall Calendar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bliqueTopRight">
                            <a:rot lat="0" lon="0" rev="0"/>
                          </a:camera>
                          <a:lightRig rig="threePt" dir="t"/>
                        </a:scene3d>
                        <a:sp3d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E915E" id="Text Box 9" o:spid="_x0000_s1030" type="#_x0000_t202" style="position:absolute;margin-left:98.05pt;margin-top:-30.05pt;width:472.3pt;height:6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" filled="f" stroked="f" strokeweight=".5pt">
                <v:textbox>
                  <w:txbxContent>
                    <w:p w14:paraId="207134A4" w14:textId="77777777" w:rsidR="00D95DDF" w:rsidRPr="00D95DDF" w:rsidRDefault="00D95DDF" w:rsidP="00D95DDF">
                      <w:pPr>
                        <w:jc w:val="center"/>
                        <w:rPr>
                          <w:color w:val="00B0F0"/>
                          <w:sz w:val="96"/>
                          <w:szCs w:val="96"/>
                          <w:lang w:val="en-CA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5DDF">
                        <w:rPr>
                          <w:color w:val="00B0F0"/>
                          <w:sz w:val="96"/>
                          <w:szCs w:val="96"/>
                          <w:lang w:val="en-CA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Fall Calendar 2020</w:t>
                      </w:r>
                    </w:p>
                  </w:txbxContent>
                </v:textbox>
              </v:shape>
            </w:pict>
          </mc:Fallback>
        </mc:AlternateContent>
      </w:r>
      <w:r w:rsidR="0094121F">
        <w:rPr>
          <w:sz w:val="24"/>
        </w:rPr>
        <w:br w:type="page"/>
      </w:r>
    </w:p>
    <w:p w14:paraId="56CE9855" w14:textId="139B9F18" w:rsidR="005F39CB" w:rsidRDefault="005F39CB" w:rsidP="00622E59">
      <w:pPr>
        <w:spacing w:after="200" w:line="276" w:lineRule="auto"/>
        <w:rPr>
          <w:sz w:val="24"/>
        </w:rPr>
        <w:sectPr w:rsidR="005F39CB" w:rsidSect="00622E59">
          <w:pgSz w:w="15840" w:h="12240" w:orient="landscape"/>
          <w:pgMar w:top="1077" w:right="1440" w:bottom="1077" w:left="1440" w:header="578" w:footer="431" w:gutter="0"/>
          <w:pgNumType w:start="1"/>
          <w:cols w:space="720"/>
          <w:titlePg/>
          <w:docGrid w:linePitch="360"/>
        </w:sectPr>
      </w:pPr>
    </w:p>
    <w:tbl>
      <w:tblPr>
        <w:tblStyle w:val="GridTable1Light-Accent5"/>
        <w:tblpPr w:leftFromText="180" w:rightFromText="180" w:vertAnchor="page" w:horzAnchor="margin" w:tblpXSpec="center" w:tblpY="2188"/>
        <w:tblW w:w="15021" w:type="dxa"/>
        <w:tblLook w:val="04A0" w:firstRow="1" w:lastRow="0" w:firstColumn="1" w:lastColumn="0" w:noHBand="0" w:noVBand="1"/>
      </w:tblPr>
      <w:tblGrid>
        <w:gridCol w:w="1413"/>
        <w:gridCol w:w="2268"/>
        <w:gridCol w:w="2268"/>
        <w:gridCol w:w="2268"/>
        <w:gridCol w:w="2268"/>
        <w:gridCol w:w="2268"/>
        <w:gridCol w:w="2268"/>
      </w:tblGrid>
      <w:tr w:rsidR="00004B76" w14:paraId="2BE86E40" w14:textId="77777777" w:rsidTr="00004B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18" w:space="0" w:color="32A8C5" w:themeColor="accent4" w:themeShade="BF"/>
              <w:left w:val="single" w:sz="18" w:space="0" w:color="32A8C5" w:themeColor="accent4" w:themeShade="BF"/>
              <w:bottom w:val="single" w:sz="18" w:space="0" w:color="32A8C5" w:themeColor="accent4" w:themeShade="BF"/>
              <w:right w:val="single" w:sz="18" w:space="0" w:color="32A8C5" w:themeColor="accent4" w:themeShade="BF"/>
            </w:tcBorders>
            <w:shd w:val="clear" w:color="auto" w:fill="FFFFFF" w:themeFill="background1"/>
            <w:vAlign w:val="center"/>
          </w:tcPr>
          <w:p w14:paraId="16812485" w14:textId="0FFC3ACA" w:rsidR="0094121F" w:rsidRDefault="0094121F" w:rsidP="001643AE">
            <w:pPr>
              <w:ind w:left="-676"/>
              <w:jc w:val="center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18" w:space="0" w:color="32A8C5"/>
              <w:left w:val="single" w:sz="18" w:space="0" w:color="32A8C5" w:themeColor="accent4" w:themeShade="BF"/>
              <w:bottom w:val="single" w:sz="18" w:space="0" w:color="32A8C5" w:themeColor="accent4" w:themeShade="BF"/>
            </w:tcBorders>
            <w:shd w:val="clear" w:color="auto" w:fill="DAC3EC" w:themeFill="accent1" w:themeFillTint="33"/>
            <w:vAlign w:val="center"/>
          </w:tcPr>
          <w:p w14:paraId="7362C440" w14:textId="76105BDA" w:rsidR="0094121F" w:rsidRPr="00406B38" w:rsidRDefault="00406B38" w:rsidP="001643AE">
            <w:pPr>
              <w:spacing w:after="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4B76">
              <w:rPr>
                <w:color w:val="3F1D5A" w:themeColor="accent1"/>
                <w:sz w:val="24"/>
                <w:szCs w:val="24"/>
              </w:rPr>
              <w:t>Math Concepts</w:t>
            </w:r>
          </w:p>
        </w:tc>
        <w:tc>
          <w:tcPr>
            <w:tcW w:w="2268" w:type="dxa"/>
            <w:tcBorders>
              <w:top w:val="single" w:sz="18" w:space="0" w:color="32A8C5"/>
              <w:bottom w:val="single" w:sz="18" w:space="0" w:color="32A8C5" w:themeColor="accent4" w:themeShade="BF"/>
            </w:tcBorders>
            <w:shd w:val="clear" w:color="auto" w:fill="FDEBD3" w:themeFill="accent2" w:themeFillTint="33"/>
            <w:vAlign w:val="center"/>
          </w:tcPr>
          <w:p w14:paraId="2F0FC576" w14:textId="1BC99E42" w:rsidR="0094121F" w:rsidRPr="00406B38" w:rsidRDefault="00406B38" w:rsidP="001643AE">
            <w:pPr>
              <w:spacing w:after="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4B76">
              <w:rPr>
                <w:color w:val="3F1D5A" w:themeColor="accent1"/>
                <w:sz w:val="24"/>
                <w:szCs w:val="24"/>
              </w:rPr>
              <w:t>Programming 1</w:t>
            </w:r>
          </w:p>
        </w:tc>
        <w:tc>
          <w:tcPr>
            <w:tcW w:w="2268" w:type="dxa"/>
            <w:tcBorders>
              <w:top w:val="single" w:sz="18" w:space="0" w:color="32A8C5"/>
              <w:bottom w:val="single" w:sz="18" w:space="0" w:color="32A8C5" w:themeColor="accent4" w:themeShade="BF"/>
            </w:tcBorders>
            <w:shd w:val="clear" w:color="auto" w:fill="E2F3F7" w:themeFill="accent4" w:themeFillTint="33"/>
            <w:vAlign w:val="center"/>
          </w:tcPr>
          <w:p w14:paraId="0B16FD3D" w14:textId="6309279D" w:rsidR="0094121F" w:rsidRPr="00406B38" w:rsidRDefault="00406B38" w:rsidP="001643AE">
            <w:pPr>
              <w:spacing w:after="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4B76">
              <w:rPr>
                <w:color w:val="3F1D5A" w:themeColor="accent1"/>
                <w:sz w:val="24"/>
                <w:szCs w:val="24"/>
              </w:rPr>
              <w:t>Intro to CS</w:t>
            </w:r>
          </w:p>
        </w:tc>
        <w:tc>
          <w:tcPr>
            <w:tcW w:w="2268" w:type="dxa"/>
            <w:tcBorders>
              <w:top w:val="single" w:sz="18" w:space="0" w:color="32A8C5"/>
              <w:bottom w:val="single" w:sz="18" w:space="0" w:color="32A8C5" w:themeColor="accent4" w:themeShade="BF"/>
            </w:tcBorders>
            <w:shd w:val="clear" w:color="auto" w:fill="DAC3EC" w:themeFill="accent1" w:themeFillTint="33"/>
            <w:vAlign w:val="center"/>
          </w:tcPr>
          <w:p w14:paraId="0BFDB793" w14:textId="3906882C" w:rsidR="0094121F" w:rsidRPr="00004B76" w:rsidRDefault="00406B38" w:rsidP="001643AE">
            <w:pPr>
              <w:spacing w:after="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F1D5A" w:themeColor="accent1"/>
                <w:sz w:val="24"/>
                <w:szCs w:val="24"/>
              </w:rPr>
            </w:pPr>
            <w:r w:rsidRPr="00004B76">
              <w:rPr>
                <w:color w:val="3F1D5A" w:themeColor="accent1"/>
                <w:sz w:val="24"/>
                <w:szCs w:val="24"/>
              </w:rPr>
              <w:t>Game Programming1</w:t>
            </w:r>
          </w:p>
        </w:tc>
        <w:tc>
          <w:tcPr>
            <w:tcW w:w="2268" w:type="dxa"/>
            <w:tcBorders>
              <w:top w:val="single" w:sz="18" w:space="0" w:color="32A8C5"/>
              <w:bottom w:val="single" w:sz="18" w:space="0" w:color="32A8C5" w:themeColor="accent4" w:themeShade="BF"/>
            </w:tcBorders>
            <w:shd w:val="clear" w:color="auto" w:fill="FDEBD3" w:themeFill="accent2" w:themeFillTint="33"/>
            <w:vAlign w:val="center"/>
          </w:tcPr>
          <w:p w14:paraId="1F782E8A" w14:textId="65FFC242" w:rsidR="0094121F" w:rsidRPr="00004B76" w:rsidRDefault="00406B38" w:rsidP="001643AE">
            <w:pPr>
              <w:spacing w:after="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F1D5A" w:themeColor="accent1"/>
                <w:sz w:val="24"/>
                <w:szCs w:val="24"/>
              </w:rPr>
            </w:pPr>
            <w:r w:rsidRPr="00004B76">
              <w:rPr>
                <w:color w:val="3F1D5A" w:themeColor="accent1"/>
                <w:sz w:val="24"/>
                <w:szCs w:val="24"/>
              </w:rPr>
              <w:t>France</w:t>
            </w:r>
          </w:p>
        </w:tc>
        <w:tc>
          <w:tcPr>
            <w:tcW w:w="2268" w:type="dxa"/>
            <w:tcBorders>
              <w:top w:val="single" w:sz="18" w:space="0" w:color="32A8C5"/>
              <w:bottom w:val="single" w:sz="18" w:space="0" w:color="32A8C5" w:themeColor="accent4" w:themeShade="BF"/>
              <w:right w:val="single" w:sz="18" w:space="0" w:color="32A8C5"/>
            </w:tcBorders>
            <w:shd w:val="clear" w:color="auto" w:fill="E2F3F7" w:themeFill="accent4" w:themeFillTint="33"/>
            <w:vAlign w:val="center"/>
          </w:tcPr>
          <w:p w14:paraId="609E1715" w14:textId="7F862B44" w:rsidR="0094121F" w:rsidRPr="00004B76" w:rsidRDefault="00406B38" w:rsidP="001643AE">
            <w:pPr>
              <w:spacing w:after="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F1D5A" w:themeColor="accent1"/>
                <w:sz w:val="24"/>
                <w:szCs w:val="24"/>
              </w:rPr>
            </w:pPr>
            <w:r w:rsidRPr="00004B76">
              <w:rPr>
                <w:color w:val="3F1D5A" w:themeColor="accent1"/>
                <w:sz w:val="24"/>
                <w:szCs w:val="24"/>
              </w:rPr>
              <w:t>English</w:t>
            </w:r>
          </w:p>
        </w:tc>
      </w:tr>
      <w:tr w:rsidR="00004B76" w14:paraId="0D0D2A75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18" w:space="0" w:color="32A8C5" w:themeColor="accent4" w:themeShade="BF"/>
              <w:left w:val="single" w:sz="18" w:space="0" w:color="32A8C5"/>
              <w:right w:val="single" w:sz="18" w:space="0" w:color="32A8C5" w:themeColor="accent4" w:themeShade="BF"/>
            </w:tcBorders>
            <w:shd w:val="clear" w:color="auto" w:fill="FFFFFF" w:themeFill="background1"/>
            <w:vAlign w:val="center"/>
          </w:tcPr>
          <w:p w14:paraId="0EDA5D20" w14:textId="4CE9B815" w:rsidR="0094121F" w:rsidRPr="00004B76" w:rsidRDefault="0094121F" w:rsidP="001643AE">
            <w:pPr>
              <w:jc w:val="center"/>
              <w:rPr>
                <w:color w:val="3F1D5A" w:themeColor="accent1"/>
                <w:sz w:val="24"/>
              </w:rPr>
            </w:pPr>
            <w:r w:rsidRPr="00004B76">
              <w:rPr>
                <w:color w:val="3F1D5A" w:themeColor="accent1"/>
                <w:sz w:val="24"/>
              </w:rPr>
              <w:t>Week 10</w:t>
            </w:r>
          </w:p>
        </w:tc>
        <w:tc>
          <w:tcPr>
            <w:tcW w:w="2268" w:type="dxa"/>
            <w:tcBorders>
              <w:top w:val="single" w:sz="18" w:space="0" w:color="32A8C5" w:themeColor="accent4" w:themeShade="BF"/>
              <w:left w:val="single" w:sz="18" w:space="0" w:color="32A8C5" w:themeColor="accent4" w:themeShade="BF"/>
            </w:tcBorders>
            <w:shd w:val="clear" w:color="auto" w:fill="FFFFFF" w:themeFill="background1"/>
          </w:tcPr>
          <w:p w14:paraId="6A33603A" w14:textId="77777777" w:rsidR="0094121F" w:rsidRPr="006252F3" w:rsidRDefault="0094121F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4FFF7579" w14:textId="77777777" w:rsidR="0094121F" w:rsidRPr="00700D2A" w:rsidRDefault="0094121F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164A8C16" w14:textId="77777777" w:rsidR="0094121F" w:rsidRPr="00700D2A" w:rsidRDefault="0094121F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44ECD566" w14:textId="77777777" w:rsidR="0094121F" w:rsidRPr="00700D2A" w:rsidRDefault="0094121F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18" w:space="0" w:color="32A8C5" w:themeColor="accent4" w:themeShade="BF"/>
            </w:tcBorders>
            <w:shd w:val="clear" w:color="auto" w:fill="FFFFFF" w:themeFill="background1"/>
          </w:tcPr>
          <w:p w14:paraId="4CC386BE" w14:textId="5F6AB764" w:rsidR="0094121F" w:rsidRPr="00416A4B" w:rsidRDefault="00C1078D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6A4B">
              <w:rPr>
                <w:rFonts w:cs="Arial"/>
                <w:sz w:val="18"/>
                <w:szCs w:val="18"/>
              </w:rPr>
              <w:t>Weekly Summary</w:t>
            </w:r>
          </w:p>
        </w:tc>
        <w:tc>
          <w:tcPr>
            <w:tcW w:w="2268" w:type="dxa"/>
            <w:tcBorders>
              <w:top w:val="single" w:sz="18" w:space="0" w:color="32A8C5" w:themeColor="accent4" w:themeShade="BF"/>
              <w:bottom w:val="single" w:sz="6" w:space="0" w:color="32A8C5"/>
            </w:tcBorders>
            <w:shd w:val="clear" w:color="auto" w:fill="FFFFFF" w:themeFill="background1"/>
          </w:tcPr>
          <w:p w14:paraId="31030944" w14:textId="77777777" w:rsidR="0094121F" w:rsidRDefault="00FC230A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Review for test 2 / Access </w:t>
            </w:r>
          </w:p>
          <w:p w14:paraId="02A0F618" w14:textId="77777777" w:rsidR="00FC230A" w:rsidRDefault="00FC230A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230A">
              <w:rPr>
                <w:color w:val="FF0000"/>
                <w:sz w:val="18"/>
                <w:szCs w:val="18"/>
              </w:rPr>
              <w:t>Test 2</w:t>
            </w:r>
          </w:p>
          <w:p w14:paraId="0414F4F4" w14:textId="19B692E3" w:rsidR="00FC230A" w:rsidRPr="00C1078D" w:rsidRDefault="00FC230A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Access 2 </w:t>
            </w:r>
          </w:p>
        </w:tc>
        <w:tc>
          <w:tcPr>
            <w:tcW w:w="2268" w:type="dxa"/>
            <w:tcBorders>
              <w:top w:val="single" w:sz="18" w:space="0" w:color="32A8C5" w:themeColor="accent4" w:themeShade="BF"/>
            </w:tcBorders>
            <w:shd w:val="clear" w:color="auto" w:fill="FFFFFF" w:themeFill="background1"/>
          </w:tcPr>
          <w:p w14:paraId="708BA90D" w14:textId="77777777" w:rsidR="0094121F" w:rsidRPr="00416A4B" w:rsidRDefault="009F72D9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16A4B">
              <w:rPr>
                <w:rFonts w:cs="Arial"/>
                <w:color w:val="000000"/>
                <w:sz w:val="18"/>
                <w:szCs w:val="18"/>
              </w:rPr>
              <w:t>Ch. 10 (part II)</w:t>
            </w:r>
          </w:p>
          <w:p w14:paraId="3305E485" w14:textId="34C3B5C7" w:rsidR="009F72D9" w:rsidRPr="00416A4B" w:rsidRDefault="009F72D9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16A4B">
              <w:rPr>
                <w:rFonts w:cs="Arial"/>
                <w:color w:val="000000"/>
                <w:sz w:val="18"/>
                <w:szCs w:val="18"/>
              </w:rPr>
              <w:t>Lab (Audacity)</w:t>
            </w:r>
          </w:p>
        </w:tc>
        <w:tc>
          <w:tcPr>
            <w:tcW w:w="2268" w:type="dxa"/>
            <w:tcBorders>
              <w:top w:val="single" w:sz="18" w:space="0" w:color="32A8C5" w:themeColor="accent4" w:themeShade="BF"/>
            </w:tcBorders>
            <w:shd w:val="clear" w:color="auto" w:fill="FFFFFF" w:themeFill="background1"/>
          </w:tcPr>
          <w:p w14:paraId="041C9EC8" w14:textId="3AFAC960" w:rsidR="0094121F" w:rsidRPr="00416A4B" w:rsidRDefault="00B22B80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6A4B">
              <w:rPr>
                <w:color w:val="FF0000"/>
                <w:sz w:val="18"/>
                <w:szCs w:val="18"/>
              </w:rPr>
              <w:t xml:space="preserve">Composition </w:t>
            </w:r>
            <w:proofErr w:type="spellStart"/>
            <w:r w:rsidRPr="00416A4B">
              <w:rPr>
                <w:color w:val="FF0000"/>
                <w:sz w:val="18"/>
                <w:szCs w:val="18"/>
              </w:rPr>
              <w:t>sommmative</w:t>
            </w:r>
            <w:proofErr w:type="spellEnd"/>
            <w:r w:rsidRPr="00416A4B">
              <w:rPr>
                <w:color w:val="FF0000"/>
                <w:sz w:val="18"/>
                <w:szCs w:val="18"/>
              </w:rPr>
              <w:t xml:space="preserve"> 30</w:t>
            </w:r>
            <w:r w:rsidR="009F72D9" w:rsidRPr="00416A4B">
              <w:rPr>
                <w:color w:val="FF0000"/>
                <w:sz w:val="18"/>
                <w:szCs w:val="18"/>
              </w:rPr>
              <w:t>%</w:t>
            </w:r>
          </w:p>
        </w:tc>
        <w:tc>
          <w:tcPr>
            <w:tcW w:w="2268" w:type="dxa"/>
            <w:tcBorders>
              <w:top w:val="single" w:sz="18" w:space="0" w:color="32A8C5" w:themeColor="accent4" w:themeShade="BF"/>
            </w:tcBorders>
            <w:shd w:val="clear" w:color="auto" w:fill="FFFFFF" w:themeFill="background1"/>
          </w:tcPr>
          <w:p w14:paraId="590417AD" w14:textId="71353544" w:rsidR="0094121F" w:rsidRPr="006252F3" w:rsidRDefault="0094121F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4B76" w14:paraId="605E7A75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18" w:space="0" w:color="32A8C5"/>
              <w:right w:val="single" w:sz="18" w:space="0" w:color="32A8C5" w:themeColor="accent4" w:themeShade="BF"/>
            </w:tcBorders>
            <w:shd w:val="clear" w:color="auto" w:fill="FFFFFF" w:themeFill="background1"/>
            <w:vAlign w:val="center"/>
          </w:tcPr>
          <w:p w14:paraId="4D227F7A" w14:textId="151F48B9" w:rsidR="0094121F" w:rsidRPr="00004B76" w:rsidRDefault="0094121F" w:rsidP="001643AE">
            <w:pPr>
              <w:jc w:val="center"/>
              <w:rPr>
                <w:color w:val="3F1D5A" w:themeColor="accent1"/>
                <w:sz w:val="24"/>
              </w:rPr>
            </w:pPr>
            <w:r w:rsidRPr="00004B76">
              <w:rPr>
                <w:color w:val="3F1D5A" w:themeColor="accent1"/>
                <w:sz w:val="24"/>
              </w:rPr>
              <w:t>Week 11</w:t>
            </w:r>
          </w:p>
        </w:tc>
        <w:tc>
          <w:tcPr>
            <w:tcW w:w="2268" w:type="dxa"/>
            <w:tcBorders>
              <w:left w:val="single" w:sz="18" w:space="0" w:color="32A8C5" w:themeColor="accent4" w:themeShade="BF"/>
            </w:tcBorders>
            <w:shd w:val="clear" w:color="auto" w:fill="FFFFFF" w:themeFill="background1"/>
          </w:tcPr>
          <w:p w14:paraId="3F815545" w14:textId="77777777" w:rsidR="0094121F" w:rsidRPr="006252F3" w:rsidRDefault="0094121F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5FB10BC2" w14:textId="280895AB" w:rsidR="0094121F" w:rsidRPr="00416A4B" w:rsidRDefault="00C1078D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6A4B">
              <w:rPr>
                <w:rFonts w:cs="Arial"/>
                <w:sz w:val="18"/>
                <w:szCs w:val="18"/>
              </w:rPr>
              <w:t>Weekly Summary</w:t>
            </w:r>
          </w:p>
        </w:tc>
        <w:tc>
          <w:tcPr>
            <w:tcW w:w="2268" w:type="dxa"/>
            <w:tcBorders>
              <w:top w:val="single" w:sz="6" w:space="0" w:color="32A8C5"/>
            </w:tcBorders>
            <w:shd w:val="clear" w:color="auto" w:fill="FFFFFF" w:themeFill="background1"/>
          </w:tcPr>
          <w:p w14:paraId="10DBABCB" w14:textId="77777777" w:rsidR="0094121F" w:rsidRDefault="00FC230A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 3</w:t>
            </w:r>
          </w:p>
          <w:p w14:paraId="4FCB1BF8" w14:textId="77777777" w:rsidR="00FC230A" w:rsidRDefault="00FC230A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Chap 10</w:t>
            </w:r>
          </w:p>
          <w:p w14:paraId="261D0D8F" w14:textId="4DE38094" w:rsidR="00FC230A" w:rsidRPr="00C1078D" w:rsidRDefault="00FC230A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HTML/CSS lab1</w:t>
            </w:r>
          </w:p>
        </w:tc>
        <w:tc>
          <w:tcPr>
            <w:tcW w:w="2268" w:type="dxa"/>
            <w:shd w:val="clear" w:color="auto" w:fill="FFFFFF" w:themeFill="background1"/>
          </w:tcPr>
          <w:p w14:paraId="15A2A957" w14:textId="786A6D13" w:rsidR="009F72D9" w:rsidRPr="00416A4B" w:rsidRDefault="009F72D9" w:rsidP="009F72D9">
            <w:pPr>
              <w:pStyle w:val="ListParagraph"/>
              <w:numPr>
                <w:ilvl w:val="0"/>
                <w:numId w:val="30"/>
              </w:numPr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16A4B">
              <w:rPr>
                <w:rFonts w:cs="Arial"/>
                <w:color w:val="000000"/>
                <w:sz w:val="18"/>
                <w:szCs w:val="18"/>
              </w:rPr>
              <w:t xml:space="preserve">Git and </w:t>
            </w:r>
            <w:proofErr w:type="spellStart"/>
            <w:r w:rsidRPr="00416A4B">
              <w:rPr>
                <w:rFonts w:cs="Arial"/>
                <w:color w:val="000000"/>
                <w:sz w:val="18"/>
                <w:szCs w:val="18"/>
              </w:rPr>
              <w:t>Github</w:t>
            </w:r>
            <w:proofErr w:type="spellEnd"/>
          </w:p>
          <w:p w14:paraId="439DF8FF" w14:textId="2B8CF512" w:rsidR="009F72D9" w:rsidRPr="00416A4B" w:rsidRDefault="009F72D9" w:rsidP="009F72D9">
            <w:pPr>
              <w:pStyle w:val="ListParagraph"/>
              <w:numPr>
                <w:ilvl w:val="0"/>
                <w:numId w:val="30"/>
              </w:numPr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16A4B">
              <w:rPr>
                <w:rFonts w:cs="Arial"/>
                <w:color w:val="000000"/>
                <w:sz w:val="18"/>
                <w:szCs w:val="18"/>
              </w:rPr>
              <w:t>Review for Exam #2</w:t>
            </w:r>
          </w:p>
        </w:tc>
        <w:tc>
          <w:tcPr>
            <w:tcW w:w="2268" w:type="dxa"/>
            <w:shd w:val="clear" w:color="auto" w:fill="FFFFFF" w:themeFill="background1"/>
          </w:tcPr>
          <w:p w14:paraId="693D397A" w14:textId="77777777" w:rsidR="0094121F" w:rsidRPr="00416A4B" w:rsidRDefault="009F72D9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6A4B">
              <w:rPr>
                <w:sz w:val="18"/>
                <w:szCs w:val="18"/>
              </w:rPr>
              <w:t xml:space="preserve">Genre </w:t>
            </w:r>
            <w:proofErr w:type="spellStart"/>
            <w:proofErr w:type="gramStart"/>
            <w:r w:rsidRPr="00416A4B">
              <w:rPr>
                <w:sz w:val="18"/>
                <w:szCs w:val="18"/>
              </w:rPr>
              <w:t>litteraire</w:t>
            </w:r>
            <w:proofErr w:type="spellEnd"/>
            <w:r w:rsidRPr="00416A4B">
              <w:rPr>
                <w:sz w:val="18"/>
                <w:szCs w:val="18"/>
              </w:rPr>
              <w:t xml:space="preserve"> :</w:t>
            </w:r>
            <w:proofErr w:type="gramEnd"/>
            <w:r w:rsidRPr="00416A4B">
              <w:rPr>
                <w:sz w:val="18"/>
                <w:szCs w:val="18"/>
              </w:rPr>
              <w:t xml:space="preserve"> La </w:t>
            </w:r>
            <w:proofErr w:type="spellStart"/>
            <w:r w:rsidRPr="00416A4B">
              <w:rPr>
                <w:sz w:val="18"/>
                <w:szCs w:val="18"/>
              </w:rPr>
              <w:t>Creolite</w:t>
            </w:r>
            <w:proofErr w:type="spellEnd"/>
            <w:r w:rsidRPr="00416A4B">
              <w:rPr>
                <w:sz w:val="18"/>
                <w:szCs w:val="18"/>
              </w:rPr>
              <w:t xml:space="preserve"> </w:t>
            </w:r>
          </w:p>
          <w:p w14:paraId="1E662482" w14:textId="1F045116" w:rsidR="009F72D9" w:rsidRPr="00416A4B" w:rsidRDefault="009F72D9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6A4B">
              <w:rPr>
                <w:sz w:val="18"/>
                <w:szCs w:val="18"/>
              </w:rPr>
              <w:t xml:space="preserve">Presenter expose oral </w:t>
            </w:r>
          </w:p>
        </w:tc>
        <w:tc>
          <w:tcPr>
            <w:tcW w:w="2268" w:type="dxa"/>
            <w:shd w:val="clear" w:color="auto" w:fill="FFFFFF" w:themeFill="background1"/>
          </w:tcPr>
          <w:p w14:paraId="4F9348D9" w14:textId="082ACBFE" w:rsidR="0094121F" w:rsidRPr="006252F3" w:rsidRDefault="0094121F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643AE" w14:paraId="6DC4458C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18" w:space="0" w:color="32A8C5"/>
              <w:right w:val="single" w:sz="18" w:space="0" w:color="32A8C5" w:themeColor="accent4" w:themeShade="BF"/>
            </w:tcBorders>
            <w:shd w:val="clear" w:color="auto" w:fill="FFFFFF" w:themeFill="background1"/>
            <w:vAlign w:val="center"/>
          </w:tcPr>
          <w:p w14:paraId="238CBB3D" w14:textId="56F30F67" w:rsidR="0094121F" w:rsidRPr="00004B76" w:rsidRDefault="0094121F" w:rsidP="001643AE">
            <w:pPr>
              <w:jc w:val="center"/>
              <w:rPr>
                <w:color w:val="3F1D5A" w:themeColor="accent1"/>
                <w:sz w:val="24"/>
              </w:rPr>
            </w:pPr>
            <w:r w:rsidRPr="00004B76">
              <w:rPr>
                <w:color w:val="3F1D5A" w:themeColor="accent1"/>
                <w:sz w:val="24"/>
              </w:rPr>
              <w:t>Week 12</w:t>
            </w:r>
          </w:p>
        </w:tc>
        <w:tc>
          <w:tcPr>
            <w:tcW w:w="2268" w:type="dxa"/>
            <w:tcBorders>
              <w:left w:val="single" w:sz="18" w:space="0" w:color="32A8C5" w:themeColor="accent4" w:themeShade="BF"/>
            </w:tcBorders>
            <w:shd w:val="clear" w:color="auto" w:fill="FFFFFF" w:themeFill="background1"/>
          </w:tcPr>
          <w:p w14:paraId="68F7D9BE" w14:textId="5E17D1EF" w:rsidR="0094121F" w:rsidRPr="00700D2A" w:rsidRDefault="00700D2A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700D2A">
              <w:rPr>
                <w:color w:val="FF0000"/>
                <w:sz w:val="18"/>
                <w:szCs w:val="18"/>
              </w:rPr>
              <w:t xml:space="preserve">Test 2 </w:t>
            </w:r>
            <w:proofErr w:type="gramStart"/>
            <w:r>
              <w:rPr>
                <w:color w:val="FF0000"/>
                <w:sz w:val="18"/>
                <w:szCs w:val="18"/>
              </w:rPr>
              <w:t>( in</w:t>
            </w:r>
            <w:proofErr w:type="gramEnd"/>
            <w:r>
              <w:rPr>
                <w:color w:val="FF0000"/>
                <w:sz w:val="18"/>
                <w:szCs w:val="18"/>
              </w:rPr>
              <w:t xml:space="preserve"> person)</w:t>
            </w:r>
          </w:p>
        </w:tc>
        <w:tc>
          <w:tcPr>
            <w:tcW w:w="2268" w:type="dxa"/>
            <w:shd w:val="clear" w:color="auto" w:fill="FFFFFF" w:themeFill="background1"/>
          </w:tcPr>
          <w:p w14:paraId="07692BEA" w14:textId="21BB640C" w:rsidR="0094121F" w:rsidRPr="00416A4B" w:rsidRDefault="00C1078D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6A4B">
              <w:rPr>
                <w:rFonts w:cs="Arial"/>
                <w:sz w:val="18"/>
                <w:szCs w:val="18"/>
              </w:rPr>
              <w:t>Weekly Summary</w:t>
            </w:r>
          </w:p>
        </w:tc>
        <w:tc>
          <w:tcPr>
            <w:tcW w:w="2268" w:type="dxa"/>
            <w:shd w:val="clear" w:color="auto" w:fill="FFFFFF" w:themeFill="background1"/>
          </w:tcPr>
          <w:p w14:paraId="6F3654A7" w14:textId="77777777" w:rsidR="0094121F" w:rsidRDefault="00FC230A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HTML/CSS LAB2</w:t>
            </w:r>
          </w:p>
          <w:p w14:paraId="3CDE0324" w14:textId="77777777" w:rsidR="00FC230A" w:rsidRDefault="00FC230A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Chap 14</w:t>
            </w:r>
          </w:p>
          <w:p w14:paraId="68C653F9" w14:textId="3E815B3A" w:rsidR="00FC230A" w:rsidRPr="00C1078D" w:rsidRDefault="00FC230A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Documentary: Nothing to Hide</w:t>
            </w:r>
          </w:p>
        </w:tc>
        <w:tc>
          <w:tcPr>
            <w:tcW w:w="2268" w:type="dxa"/>
            <w:shd w:val="clear" w:color="auto" w:fill="FFFFFF" w:themeFill="background1"/>
          </w:tcPr>
          <w:p w14:paraId="2391BADD" w14:textId="23A7AD85" w:rsidR="0094121F" w:rsidRPr="00416A4B" w:rsidRDefault="00582F8B" w:rsidP="00582F8B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</w:rPr>
            </w:pPr>
            <w:r w:rsidRPr="00416A4B">
              <w:rPr>
                <w:rFonts w:cs="Arial"/>
                <w:b/>
                <w:bCs/>
                <w:color w:val="FF0000"/>
                <w:sz w:val="18"/>
                <w:szCs w:val="18"/>
              </w:rPr>
              <w:t>Exam #2</w:t>
            </w:r>
          </w:p>
          <w:p w14:paraId="72B898E9" w14:textId="5A5C1D4E" w:rsidR="00582F8B" w:rsidRPr="00416A4B" w:rsidRDefault="00582F8B" w:rsidP="00582F8B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</w:rPr>
            </w:pPr>
            <w:r w:rsidRPr="00416A4B">
              <w:rPr>
                <w:rFonts w:cs="Arial"/>
                <w:color w:val="FF0000"/>
                <w:sz w:val="18"/>
                <w:szCs w:val="18"/>
              </w:rPr>
              <w:t>GDD due</w:t>
            </w:r>
          </w:p>
          <w:p w14:paraId="1B90587E" w14:textId="06270FB1" w:rsidR="00582F8B" w:rsidRPr="00416A4B" w:rsidRDefault="00582F8B" w:rsidP="00582F8B">
            <w:pPr>
              <w:pStyle w:val="ListParagraph"/>
              <w:spacing w:after="0" w:line="200" w:lineRule="exact"/>
              <w:ind w:left="17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0B9F95DF" w14:textId="4E88BF05" w:rsidR="0094121F" w:rsidRPr="00416A4B" w:rsidRDefault="009F72D9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6A4B">
              <w:rPr>
                <w:sz w:val="18"/>
                <w:szCs w:val="18"/>
              </w:rPr>
              <w:t>Presenter expose oral 10%</w:t>
            </w:r>
          </w:p>
        </w:tc>
        <w:tc>
          <w:tcPr>
            <w:tcW w:w="2268" w:type="dxa"/>
            <w:shd w:val="clear" w:color="auto" w:fill="FFFFFF" w:themeFill="background1"/>
          </w:tcPr>
          <w:p w14:paraId="0445330E" w14:textId="77777777" w:rsidR="0094121F" w:rsidRPr="006252F3" w:rsidRDefault="0094121F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4B76" w14:paraId="494DB5F2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18" w:space="0" w:color="32A8C5"/>
              <w:right w:val="single" w:sz="18" w:space="0" w:color="32A8C5" w:themeColor="accent4" w:themeShade="BF"/>
            </w:tcBorders>
            <w:shd w:val="clear" w:color="auto" w:fill="FFFFFF" w:themeFill="background1"/>
            <w:vAlign w:val="center"/>
          </w:tcPr>
          <w:p w14:paraId="1DAD052C" w14:textId="5D36B434" w:rsidR="0094121F" w:rsidRPr="00004B76" w:rsidRDefault="0094121F" w:rsidP="001643AE">
            <w:pPr>
              <w:jc w:val="center"/>
              <w:rPr>
                <w:color w:val="3F1D5A" w:themeColor="accent1"/>
                <w:sz w:val="24"/>
              </w:rPr>
            </w:pPr>
            <w:r w:rsidRPr="00004B76">
              <w:rPr>
                <w:color w:val="3F1D5A" w:themeColor="accent1"/>
                <w:sz w:val="24"/>
              </w:rPr>
              <w:t>Week 13</w:t>
            </w:r>
          </w:p>
        </w:tc>
        <w:tc>
          <w:tcPr>
            <w:tcW w:w="2268" w:type="dxa"/>
            <w:tcBorders>
              <w:left w:val="single" w:sz="18" w:space="0" w:color="32A8C5" w:themeColor="accent4" w:themeShade="BF"/>
            </w:tcBorders>
            <w:shd w:val="clear" w:color="auto" w:fill="FFFFFF" w:themeFill="background1"/>
          </w:tcPr>
          <w:p w14:paraId="11AC1F76" w14:textId="77777777" w:rsidR="0094121F" w:rsidRPr="006252F3" w:rsidRDefault="0094121F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133FA75E" w14:textId="1893DF04" w:rsidR="0094121F" w:rsidRPr="00416A4B" w:rsidRDefault="00C1078D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6A4B">
              <w:rPr>
                <w:rFonts w:cs="Arial"/>
                <w:sz w:val="18"/>
                <w:szCs w:val="18"/>
              </w:rPr>
              <w:t>Weekly Summary</w:t>
            </w:r>
          </w:p>
        </w:tc>
        <w:tc>
          <w:tcPr>
            <w:tcW w:w="2268" w:type="dxa"/>
            <w:shd w:val="clear" w:color="auto" w:fill="FFFFFF" w:themeFill="background1"/>
          </w:tcPr>
          <w:p w14:paraId="52DF7058" w14:textId="77777777" w:rsidR="00FC230A" w:rsidRDefault="00FC230A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Employment Office &amp; ATE </w:t>
            </w:r>
          </w:p>
          <w:p w14:paraId="1071A9E4" w14:textId="77777777" w:rsidR="00FC230A" w:rsidRDefault="00FC230A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Chap 16 – chap 17</w:t>
            </w:r>
          </w:p>
          <w:p w14:paraId="0C048F27" w14:textId="4BEEDD74" w:rsidR="0094121F" w:rsidRPr="00C1078D" w:rsidRDefault="00FC230A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Careers lab 1 </w:t>
            </w:r>
          </w:p>
        </w:tc>
        <w:tc>
          <w:tcPr>
            <w:tcW w:w="2268" w:type="dxa"/>
            <w:shd w:val="clear" w:color="auto" w:fill="FFFFFF" w:themeFill="background1"/>
          </w:tcPr>
          <w:p w14:paraId="1B08FD71" w14:textId="77777777" w:rsidR="0094121F" w:rsidRPr="00416A4B" w:rsidRDefault="00582F8B" w:rsidP="009F72D9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16A4B">
              <w:rPr>
                <w:rFonts w:cs="Arial"/>
                <w:color w:val="000000"/>
                <w:sz w:val="18"/>
                <w:szCs w:val="18"/>
              </w:rPr>
              <w:t>Ch. 11</w:t>
            </w:r>
          </w:p>
          <w:p w14:paraId="25F48204" w14:textId="7B528581" w:rsidR="00582F8B" w:rsidRPr="00416A4B" w:rsidRDefault="00582F8B" w:rsidP="009F72D9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16A4B">
              <w:rPr>
                <w:rFonts w:cs="Arial"/>
                <w:color w:val="FF0000"/>
                <w:sz w:val="18"/>
                <w:szCs w:val="18"/>
              </w:rPr>
              <w:t>Work on course project</w:t>
            </w:r>
          </w:p>
        </w:tc>
        <w:tc>
          <w:tcPr>
            <w:tcW w:w="2268" w:type="dxa"/>
            <w:shd w:val="clear" w:color="auto" w:fill="FFFFFF" w:themeFill="background1"/>
          </w:tcPr>
          <w:p w14:paraId="302CABCB" w14:textId="30E53B54" w:rsidR="0094121F" w:rsidRPr="00416A4B" w:rsidRDefault="009F72D9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6A4B">
              <w:rPr>
                <w:sz w:val="18"/>
                <w:szCs w:val="18"/>
              </w:rPr>
              <w:t>Presenter expose oral 10%</w:t>
            </w:r>
          </w:p>
        </w:tc>
        <w:tc>
          <w:tcPr>
            <w:tcW w:w="2268" w:type="dxa"/>
            <w:shd w:val="clear" w:color="auto" w:fill="FFFFFF" w:themeFill="background1"/>
          </w:tcPr>
          <w:p w14:paraId="3CC76A81" w14:textId="72075978" w:rsidR="0094121F" w:rsidRPr="006252F3" w:rsidRDefault="0094121F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643AE" w14:paraId="7C45EBAD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18" w:space="0" w:color="32A8C5"/>
              <w:right w:val="single" w:sz="18" w:space="0" w:color="32A8C5" w:themeColor="accent4" w:themeShade="BF"/>
            </w:tcBorders>
            <w:shd w:val="clear" w:color="auto" w:fill="FFFFFF" w:themeFill="background1"/>
            <w:vAlign w:val="center"/>
          </w:tcPr>
          <w:p w14:paraId="4549F202" w14:textId="471612E1" w:rsidR="0094121F" w:rsidRPr="00004B76" w:rsidRDefault="0094121F" w:rsidP="001643AE">
            <w:pPr>
              <w:jc w:val="center"/>
              <w:rPr>
                <w:color w:val="3F1D5A" w:themeColor="accent1"/>
                <w:sz w:val="24"/>
              </w:rPr>
            </w:pPr>
            <w:r w:rsidRPr="00004B76">
              <w:rPr>
                <w:color w:val="3F1D5A" w:themeColor="accent1"/>
                <w:sz w:val="24"/>
              </w:rPr>
              <w:t>Week 14</w:t>
            </w:r>
          </w:p>
        </w:tc>
        <w:tc>
          <w:tcPr>
            <w:tcW w:w="2268" w:type="dxa"/>
            <w:tcBorders>
              <w:left w:val="single" w:sz="18" w:space="0" w:color="32A8C5" w:themeColor="accent4" w:themeShade="BF"/>
            </w:tcBorders>
            <w:shd w:val="clear" w:color="auto" w:fill="FFFFFF" w:themeFill="background1"/>
          </w:tcPr>
          <w:p w14:paraId="40D6228C" w14:textId="77777777" w:rsidR="0094121F" w:rsidRPr="006252F3" w:rsidRDefault="0094121F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71F83D4F" w14:textId="4DF62567" w:rsidR="0094121F" w:rsidRPr="00416A4B" w:rsidRDefault="00C1078D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6A4B">
              <w:rPr>
                <w:rFonts w:cs="Arial"/>
                <w:sz w:val="18"/>
                <w:szCs w:val="18"/>
              </w:rPr>
              <w:t>Weekly Summary</w:t>
            </w:r>
          </w:p>
        </w:tc>
        <w:tc>
          <w:tcPr>
            <w:tcW w:w="2268" w:type="dxa"/>
            <w:shd w:val="clear" w:color="auto" w:fill="FFFFFF" w:themeFill="background1"/>
          </w:tcPr>
          <w:p w14:paraId="7AD8766B" w14:textId="77777777" w:rsidR="0094121F" w:rsidRDefault="00FC230A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Careers lab 2</w:t>
            </w:r>
          </w:p>
          <w:p w14:paraId="4C72F867" w14:textId="77777777" w:rsidR="00FC230A" w:rsidRDefault="00FC230A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Chap 17</w:t>
            </w:r>
          </w:p>
          <w:p w14:paraId="5B54E17B" w14:textId="1830AD3A" w:rsidR="00FC230A" w:rsidRPr="00C1078D" w:rsidRDefault="00FC230A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Complerte</w:t>
            </w:r>
            <w:proofErr w:type="spellEnd"/>
            <w:r>
              <w:rPr>
                <w:sz w:val="18"/>
                <w:szCs w:val="18"/>
              </w:rPr>
              <w:t xml:space="preserve"> any remaining material</w:t>
            </w:r>
          </w:p>
        </w:tc>
        <w:tc>
          <w:tcPr>
            <w:tcW w:w="2268" w:type="dxa"/>
            <w:shd w:val="clear" w:color="auto" w:fill="FFFFFF" w:themeFill="background1"/>
          </w:tcPr>
          <w:p w14:paraId="625B072B" w14:textId="4DCF082B" w:rsidR="0094121F" w:rsidRPr="00416A4B" w:rsidRDefault="00582F8B" w:rsidP="009F72D9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16A4B">
              <w:rPr>
                <w:rFonts w:cs="Arial"/>
                <w:color w:val="FF0000"/>
                <w:sz w:val="18"/>
                <w:szCs w:val="18"/>
              </w:rPr>
              <w:t>Work on course project</w:t>
            </w:r>
          </w:p>
        </w:tc>
        <w:tc>
          <w:tcPr>
            <w:tcW w:w="2268" w:type="dxa"/>
            <w:shd w:val="clear" w:color="auto" w:fill="FFFFFF" w:themeFill="background1"/>
          </w:tcPr>
          <w:p w14:paraId="592EF481" w14:textId="72657B7B" w:rsidR="0094121F" w:rsidRPr="00416A4B" w:rsidRDefault="009F72D9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6A4B">
              <w:rPr>
                <w:sz w:val="18"/>
                <w:szCs w:val="18"/>
              </w:rPr>
              <w:t xml:space="preserve">Genre </w:t>
            </w:r>
            <w:proofErr w:type="spellStart"/>
            <w:proofErr w:type="gramStart"/>
            <w:r w:rsidRPr="00416A4B">
              <w:rPr>
                <w:sz w:val="18"/>
                <w:szCs w:val="18"/>
              </w:rPr>
              <w:t>litteraire</w:t>
            </w:r>
            <w:proofErr w:type="spellEnd"/>
            <w:r w:rsidRPr="00416A4B">
              <w:rPr>
                <w:sz w:val="18"/>
                <w:szCs w:val="18"/>
              </w:rPr>
              <w:t xml:space="preserve"> :</w:t>
            </w:r>
            <w:proofErr w:type="gramEnd"/>
            <w:r w:rsidRPr="00416A4B">
              <w:rPr>
                <w:sz w:val="18"/>
                <w:szCs w:val="18"/>
              </w:rPr>
              <w:t xml:space="preserve"> le conte </w:t>
            </w:r>
          </w:p>
        </w:tc>
        <w:tc>
          <w:tcPr>
            <w:tcW w:w="2268" w:type="dxa"/>
            <w:shd w:val="clear" w:color="auto" w:fill="FFFFFF" w:themeFill="background1"/>
          </w:tcPr>
          <w:p w14:paraId="7966EAAD" w14:textId="77777777" w:rsidR="0094121F" w:rsidRPr="006252F3" w:rsidRDefault="0094121F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4B76" w14:paraId="0F1DC8B4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18" w:space="0" w:color="32A8C5"/>
              <w:right w:val="single" w:sz="18" w:space="0" w:color="32A8C5" w:themeColor="accent4" w:themeShade="BF"/>
            </w:tcBorders>
            <w:shd w:val="clear" w:color="auto" w:fill="FFFFFF" w:themeFill="background1"/>
            <w:vAlign w:val="center"/>
          </w:tcPr>
          <w:p w14:paraId="216F3D5E" w14:textId="705F7558" w:rsidR="0094121F" w:rsidRPr="00004B76" w:rsidRDefault="0094121F" w:rsidP="001643AE">
            <w:pPr>
              <w:jc w:val="center"/>
              <w:rPr>
                <w:color w:val="3F1D5A" w:themeColor="accent1"/>
                <w:sz w:val="24"/>
              </w:rPr>
            </w:pPr>
            <w:r w:rsidRPr="00004B76">
              <w:rPr>
                <w:color w:val="3F1D5A" w:themeColor="accent1"/>
                <w:sz w:val="24"/>
              </w:rPr>
              <w:t>Week 15</w:t>
            </w:r>
          </w:p>
        </w:tc>
        <w:tc>
          <w:tcPr>
            <w:tcW w:w="2268" w:type="dxa"/>
            <w:tcBorders>
              <w:left w:val="single" w:sz="18" w:space="0" w:color="32A8C5" w:themeColor="accent4" w:themeShade="BF"/>
            </w:tcBorders>
            <w:shd w:val="clear" w:color="auto" w:fill="FFFFFF" w:themeFill="background1"/>
          </w:tcPr>
          <w:p w14:paraId="4391F9D1" w14:textId="77777777" w:rsidR="0094121F" w:rsidRPr="006252F3" w:rsidRDefault="0094121F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5229A961" w14:textId="4533A1E0" w:rsidR="0094121F" w:rsidRPr="00416A4B" w:rsidRDefault="00C1078D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6A4B">
              <w:rPr>
                <w:rFonts w:cs="Arial"/>
                <w:sz w:val="18"/>
                <w:szCs w:val="18"/>
              </w:rPr>
              <w:t>Weekly Summary</w:t>
            </w:r>
          </w:p>
        </w:tc>
        <w:tc>
          <w:tcPr>
            <w:tcW w:w="2268" w:type="dxa"/>
            <w:shd w:val="clear" w:color="auto" w:fill="FFFFFF" w:themeFill="background1"/>
          </w:tcPr>
          <w:p w14:paraId="38709972" w14:textId="77777777" w:rsidR="0094121F" w:rsidRDefault="00FC230A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 do test 3</w:t>
            </w:r>
          </w:p>
          <w:p w14:paraId="10660E21" w14:textId="77777777" w:rsidR="00FC230A" w:rsidRPr="00FC230A" w:rsidRDefault="00FC230A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FC230A">
              <w:rPr>
                <w:color w:val="FF0000"/>
                <w:sz w:val="18"/>
                <w:szCs w:val="18"/>
              </w:rPr>
              <w:t xml:space="preserve">Test 3 </w:t>
            </w:r>
          </w:p>
          <w:p w14:paraId="2353E201" w14:textId="3ED32D33" w:rsidR="00FC230A" w:rsidRPr="00C1078D" w:rsidRDefault="00FC230A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Documentary </w:t>
            </w:r>
          </w:p>
        </w:tc>
        <w:tc>
          <w:tcPr>
            <w:tcW w:w="2268" w:type="dxa"/>
            <w:shd w:val="clear" w:color="auto" w:fill="FFFFFF" w:themeFill="background1"/>
          </w:tcPr>
          <w:p w14:paraId="64120C30" w14:textId="35003B54" w:rsidR="0094121F" w:rsidRPr="00416A4B" w:rsidRDefault="00582F8B" w:rsidP="009F72D9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16A4B">
              <w:rPr>
                <w:rFonts w:cs="Arial"/>
                <w:color w:val="FF0000"/>
                <w:sz w:val="18"/>
                <w:szCs w:val="18"/>
              </w:rPr>
              <w:t>Course Project Presentation</w:t>
            </w:r>
          </w:p>
        </w:tc>
        <w:tc>
          <w:tcPr>
            <w:tcW w:w="2268" w:type="dxa"/>
            <w:shd w:val="clear" w:color="auto" w:fill="FFFFFF" w:themeFill="background1"/>
          </w:tcPr>
          <w:p w14:paraId="236A86C0" w14:textId="19E35AAE" w:rsidR="0094121F" w:rsidRPr="00416A4B" w:rsidRDefault="009F72D9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6A4B">
              <w:rPr>
                <w:sz w:val="18"/>
                <w:szCs w:val="18"/>
              </w:rPr>
              <w:t xml:space="preserve">Le </w:t>
            </w:r>
            <w:proofErr w:type="gramStart"/>
            <w:r w:rsidRPr="00416A4B">
              <w:rPr>
                <w:sz w:val="18"/>
                <w:szCs w:val="18"/>
              </w:rPr>
              <w:t>conte :</w:t>
            </w:r>
            <w:proofErr w:type="gramEnd"/>
            <w:r w:rsidRPr="00416A4B">
              <w:rPr>
                <w:sz w:val="18"/>
                <w:szCs w:val="18"/>
              </w:rPr>
              <w:t xml:space="preserve"> Amadou </w:t>
            </w:r>
            <w:proofErr w:type="spellStart"/>
            <w:r w:rsidRPr="00416A4B">
              <w:rPr>
                <w:sz w:val="18"/>
                <w:szCs w:val="18"/>
              </w:rPr>
              <w:t>Hampate</w:t>
            </w:r>
            <w:proofErr w:type="spellEnd"/>
            <w:r w:rsidRPr="00416A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14:paraId="48C02A26" w14:textId="1C048004" w:rsidR="0094121F" w:rsidRPr="006252F3" w:rsidRDefault="0094121F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643AE" w14:paraId="53F7C146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18" w:space="0" w:color="32A8C5"/>
              <w:right w:val="single" w:sz="18" w:space="0" w:color="32A8C5" w:themeColor="accent4" w:themeShade="BF"/>
            </w:tcBorders>
            <w:shd w:val="clear" w:color="auto" w:fill="FFFFFF" w:themeFill="background1"/>
            <w:vAlign w:val="center"/>
          </w:tcPr>
          <w:p w14:paraId="04A94D27" w14:textId="56E52CE7" w:rsidR="0094121F" w:rsidRPr="00004B76" w:rsidRDefault="0094121F" w:rsidP="001643AE">
            <w:pPr>
              <w:jc w:val="center"/>
              <w:rPr>
                <w:color w:val="3F1D5A" w:themeColor="accent1"/>
                <w:sz w:val="24"/>
              </w:rPr>
            </w:pPr>
            <w:r w:rsidRPr="00004B76">
              <w:rPr>
                <w:color w:val="3F1D5A" w:themeColor="accent1"/>
                <w:sz w:val="24"/>
              </w:rPr>
              <w:t>Week 16</w:t>
            </w:r>
          </w:p>
        </w:tc>
        <w:tc>
          <w:tcPr>
            <w:tcW w:w="2268" w:type="dxa"/>
            <w:tcBorders>
              <w:left w:val="single" w:sz="18" w:space="0" w:color="32A8C5" w:themeColor="accent4" w:themeShade="BF"/>
            </w:tcBorders>
            <w:shd w:val="clear" w:color="auto" w:fill="FFFFFF" w:themeFill="background1"/>
          </w:tcPr>
          <w:p w14:paraId="6E0187A3" w14:textId="77777777" w:rsidR="0094121F" w:rsidRPr="006252F3" w:rsidRDefault="0094121F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4BBD7A71" w14:textId="3EA32F64" w:rsidR="0094121F" w:rsidRPr="00416A4B" w:rsidRDefault="00C1078D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6A4B">
              <w:rPr>
                <w:rFonts w:cs="Arial"/>
                <w:sz w:val="18"/>
                <w:szCs w:val="18"/>
              </w:rPr>
              <w:t>Weekly Summary</w:t>
            </w:r>
          </w:p>
        </w:tc>
        <w:tc>
          <w:tcPr>
            <w:tcW w:w="2268" w:type="dxa"/>
            <w:shd w:val="clear" w:color="auto" w:fill="FFFFFF" w:themeFill="background1"/>
          </w:tcPr>
          <w:p w14:paraId="3F0F0F34" w14:textId="77777777" w:rsidR="0094121F" w:rsidRPr="006252F3" w:rsidRDefault="0094121F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3FC702AD" w14:textId="77777777" w:rsidR="0094121F" w:rsidRPr="006252F3" w:rsidRDefault="0094121F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50BE76F2" w14:textId="5F594B71" w:rsidR="0094121F" w:rsidRPr="00416A4B" w:rsidRDefault="009F72D9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6A4B">
              <w:rPr>
                <w:sz w:val="18"/>
                <w:szCs w:val="18"/>
              </w:rPr>
              <w:t xml:space="preserve">Examen de comprehension de </w:t>
            </w:r>
            <w:proofErr w:type="spellStart"/>
            <w:r w:rsidRPr="00416A4B">
              <w:rPr>
                <w:sz w:val="18"/>
                <w:szCs w:val="18"/>
              </w:rPr>
              <w:t>l’ecrit</w:t>
            </w:r>
            <w:proofErr w:type="spellEnd"/>
            <w:r w:rsidRPr="00416A4B">
              <w:rPr>
                <w:sz w:val="18"/>
                <w:szCs w:val="18"/>
              </w:rPr>
              <w:t xml:space="preserve"> 20%</w:t>
            </w:r>
          </w:p>
        </w:tc>
        <w:tc>
          <w:tcPr>
            <w:tcW w:w="2268" w:type="dxa"/>
            <w:shd w:val="clear" w:color="auto" w:fill="FFFFFF" w:themeFill="background1"/>
          </w:tcPr>
          <w:p w14:paraId="35E6026C" w14:textId="77777777" w:rsidR="0094121F" w:rsidRPr="006252F3" w:rsidRDefault="0094121F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4B76" w14:paraId="7BE6C401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18" w:space="0" w:color="32A8C5"/>
              <w:right w:val="single" w:sz="18" w:space="0" w:color="32A8C5" w:themeColor="accent4" w:themeShade="BF"/>
            </w:tcBorders>
            <w:shd w:val="clear" w:color="auto" w:fill="FFFFFF" w:themeFill="background1"/>
            <w:vAlign w:val="center"/>
          </w:tcPr>
          <w:p w14:paraId="62BE84AD" w14:textId="46864AC3" w:rsidR="0094121F" w:rsidRPr="00004B76" w:rsidRDefault="0094121F" w:rsidP="001643AE">
            <w:pPr>
              <w:jc w:val="center"/>
              <w:rPr>
                <w:color w:val="3F1D5A" w:themeColor="accent1"/>
                <w:sz w:val="24"/>
              </w:rPr>
            </w:pPr>
            <w:r w:rsidRPr="00004B76">
              <w:rPr>
                <w:color w:val="3F1D5A" w:themeColor="accent1"/>
                <w:sz w:val="24"/>
              </w:rPr>
              <w:t>Week 17</w:t>
            </w:r>
          </w:p>
        </w:tc>
        <w:tc>
          <w:tcPr>
            <w:tcW w:w="2268" w:type="dxa"/>
            <w:tcBorders>
              <w:left w:val="single" w:sz="18" w:space="0" w:color="32A8C5" w:themeColor="accent4" w:themeShade="BF"/>
            </w:tcBorders>
            <w:shd w:val="clear" w:color="auto" w:fill="FFFFFF" w:themeFill="background1"/>
          </w:tcPr>
          <w:p w14:paraId="41F4D06B" w14:textId="77777777" w:rsidR="0094121F" w:rsidRPr="006252F3" w:rsidRDefault="0094121F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67EC5E1A" w14:textId="04C9D303" w:rsidR="0094121F" w:rsidRPr="00416A4B" w:rsidRDefault="00C1078D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6A4B">
              <w:rPr>
                <w:rFonts w:cs="Arial"/>
                <w:sz w:val="18"/>
                <w:szCs w:val="18"/>
              </w:rPr>
              <w:t>Weekly Summary</w:t>
            </w:r>
          </w:p>
        </w:tc>
        <w:tc>
          <w:tcPr>
            <w:tcW w:w="2268" w:type="dxa"/>
            <w:shd w:val="clear" w:color="auto" w:fill="FFFFFF" w:themeFill="background1"/>
          </w:tcPr>
          <w:p w14:paraId="71E3055A" w14:textId="77777777" w:rsidR="0094121F" w:rsidRPr="006252F3" w:rsidRDefault="0094121F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2D513BD7" w14:textId="77777777" w:rsidR="0094121F" w:rsidRPr="006252F3" w:rsidRDefault="0094121F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2071818C" w14:textId="77777777" w:rsidR="0094121F" w:rsidRPr="006252F3" w:rsidRDefault="0094121F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3D83948D" w14:textId="40F1F9D9" w:rsidR="0094121F" w:rsidRPr="006252F3" w:rsidRDefault="0094121F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643AE" w14:paraId="2FE1AC4B" w14:textId="77777777" w:rsidTr="00004B7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18" w:space="0" w:color="32A8C5"/>
              <w:bottom w:val="single" w:sz="18" w:space="0" w:color="32A8C5" w:themeColor="accent4" w:themeShade="BF"/>
              <w:right w:val="single" w:sz="18" w:space="0" w:color="32A8C5" w:themeColor="accent4" w:themeShade="BF"/>
            </w:tcBorders>
            <w:shd w:val="clear" w:color="auto" w:fill="FFFFFF" w:themeFill="background1"/>
            <w:vAlign w:val="center"/>
          </w:tcPr>
          <w:p w14:paraId="5EFA51F3" w14:textId="60FE09A3" w:rsidR="0094121F" w:rsidRPr="00004B76" w:rsidRDefault="0094121F" w:rsidP="001643AE">
            <w:pPr>
              <w:jc w:val="center"/>
              <w:rPr>
                <w:color w:val="3F1D5A" w:themeColor="accent1"/>
                <w:sz w:val="24"/>
              </w:rPr>
            </w:pPr>
            <w:r w:rsidRPr="00004B76">
              <w:rPr>
                <w:color w:val="3F1D5A" w:themeColor="accent1"/>
                <w:sz w:val="24"/>
              </w:rPr>
              <w:t>Week 1</w:t>
            </w:r>
            <w:r w:rsidR="00E302D1">
              <w:rPr>
                <w:color w:val="3F1D5A" w:themeColor="accent1"/>
                <w:sz w:val="24"/>
              </w:rPr>
              <w:t>8</w:t>
            </w:r>
          </w:p>
        </w:tc>
        <w:tc>
          <w:tcPr>
            <w:tcW w:w="2268" w:type="dxa"/>
            <w:tcBorders>
              <w:left w:val="single" w:sz="18" w:space="0" w:color="32A8C5" w:themeColor="accent4" w:themeShade="BF"/>
              <w:bottom w:val="single" w:sz="18" w:space="0" w:color="32A8C5" w:themeColor="accent4" w:themeShade="BF"/>
            </w:tcBorders>
            <w:shd w:val="clear" w:color="auto" w:fill="FFFFFF" w:themeFill="background1"/>
          </w:tcPr>
          <w:p w14:paraId="4426AD38" w14:textId="77777777" w:rsidR="0094121F" w:rsidRPr="006252F3" w:rsidRDefault="0094121F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18" w:space="0" w:color="32A8C5" w:themeColor="accent4" w:themeShade="BF"/>
            </w:tcBorders>
            <w:shd w:val="clear" w:color="auto" w:fill="FFFFFF" w:themeFill="background1"/>
          </w:tcPr>
          <w:p w14:paraId="1AD0244C" w14:textId="7D916571" w:rsidR="0094121F" w:rsidRPr="00416A4B" w:rsidRDefault="00C1078D" w:rsidP="00FC230A">
            <w:pPr>
              <w:pStyle w:val="ListParagraph"/>
              <w:numPr>
                <w:ilvl w:val="0"/>
                <w:numId w:val="29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6A4B">
              <w:rPr>
                <w:rFonts w:cs="Arial"/>
                <w:sz w:val="18"/>
                <w:szCs w:val="18"/>
              </w:rPr>
              <w:t>Weekly Summary</w:t>
            </w:r>
          </w:p>
        </w:tc>
        <w:tc>
          <w:tcPr>
            <w:tcW w:w="2268" w:type="dxa"/>
            <w:tcBorders>
              <w:bottom w:val="single" w:sz="18" w:space="0" w:color="32A8C5" w:themeColor="accent4" w:themeShade="BF"/>
            </w:tcBorders>
            <w:shd w:val="clear" w:color="auto" w:fill="FFFFFF" w:themeFill="background1"/>
          </w:tcPr>
          <w:p w14:paraId="3E0D411D" w14:textId="09865F72" w:rsidR="0094121F" w:rsidRPr="006252F3" w:rsidRDefault="0094121F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18" w:space="0" w:color="32A8C5" w:themeColor="accent4" w:themeShade="BF"/>
            </w:tcBorders>
            <w:shd w:val="clear" w:color="auto" w:fill="FFFFFF" w:themeFill="background1"/>
          </w:tcPr>
          <w:p w14:paraId="1D87D6A5" w14:textId="7C24300D" w:rsidR="0094121F" w:rsidRPr="006252F3" w:rsidRDefault="0094121F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18" w:space="0" w:color="32A8C5" w:themeColor="accent4" w:themeShade="BF"/>
            </w:tcBorders>
            <w:shd w:val="clear" w:color="auto" w:fill="FFFFFF" w:themeFill="background1"/>
          </w:tcPr>
          <w:p w14:paraId="7F423B00" w14:textId="62A15DAA" w:rsidR="0094121F" w:rsidRPr="006252F3" w:rsidRDefault="0094121F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18" w:space="0" w:color="32A8C5" w:themeColor="accent4" w:themeShade="BF"/>
            </w:tcBorders>
            <w:shd w:val="clear" w:color="auto" w:fill="FFFFFF" w:themeFill="background1"/>
          </w:tcPr>
          <w:p w14:paraId="2ADE5EA5" w14:textId="7D328BF7" w:rsidR="0094121F" w:rsidRPr="006252F3" w:rsidRDefault="0094121F" w:rsidP="006252F3">
            <w:p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783F69D6" w14:textId="6393377F" w:rsidR="00C13B2F" w:rsidRPr="004F53E9" w:rsidRDefault="00FE1CD7" w:rsidP="001C62C8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952D04" wp14:editId="0177E3A7">
                <wp:simplePos x="0" y="0"/>
                <wp:positionH relativeFrom="column">
                  <wp:posOffset>-624462</wp:posOffset>
                </wp:positionH>
                <wp:positionV relativeFrom="paragraph">
                  <wp:posOffset>6313082</wp:posOffset>
                </wp:positionV>
                <wp:extent cx="2419109" cy="578916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109" cy="5789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240CE7" w14:textId="77777777" w:rsidR="00FE1CD7" w:rsidRPr="00FE1CD7" w:rsidRDefault="00FE1CD7" w:rsidP="00FE1CD7">
                            <w:pPr>
                              <w:spacing w:line="200" w:lineRule="exact"/>
                            </w:pPr>
                            <w:r w:rsidRPr="00FE1CD7">
                              <w:rPr>
                                <w:color w:val="FF0000"/>
                              </w:rPr>
                              <w:t xml:space="preserve">In red </w:t>
                            </w:r>
                            <w:r w:rsidRPr="00FE1CD7">
                              <w:t>= important</w:t>
                            </w:r>
                          </w:p>
                          <w:p w14:paraId="244975AB" w14:textId="76375021" w:rsidR="00FE1CD7" w:rsidRPr="00FE1CD7" w:rsidRDefault="00FE1CD7" w:rsidP="00FE1CD7">
                            <w:pPr>
                              <w:spacing w:line="200" w:lineRule="exact"/>
                            </w:pPr>
                            <w:r w:rsidRPr="00FE1CD7">
                              <w:t xml:space="preserve">Black = General information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52D04" id="Text Box 10" o:spid="_x0000_s1032" type="#_x0000_t202" style="position:absolute;margin-left:-49.15pt;margin-top:497.1pt;width:190.5pt;height:4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" filled="f" stroked="f" strokeweight=".5pt">
                <v:textbox>
                  <w:txbxContent>
                    <w:p w14:paraId="5F240CE7" w14:textId="77777777" w:rsidR="00FE1CD7" w:rsidRPr="00FE1CD7" w:rsidRDefault="00FE1CD7" w:rsidP="00FE1CD7">
                      <w:pPr>
                        <w:spacing w:line="200" w:lineRule="exact"/>
                      </w:pPr>
                      <w:r w:rsidRPr="00FE1CD7">
                        <w:rPr>
                          <w:color w:val="FF0000"/>
                        </w:rPr>
                        <w:t xml:space="preserve">In red </w:t>
                      </w:r>
                      <w:r w:rsidRPr="00FE1CD7">
                        <w:t>= important</w:t>
                      </w:r>
                    </w:p>
                    <w:p w14:paraId="244975AB" w14:textId="76375021" w:rsidR="00FE1CD7" w:rsidRPr="00FE1CD7" w:rsidRDefault="00FE1CD7" w:rsidP="00FE1CD7">
                      <w:pPr>
                        <w:spacing w:line="200" w:lineRule="exact"/>
                      </w:pPr>
                      <w:r w:rsidRPr="00FE1CD7">
                        <w:t xml:space="preserve">Black = General information </w:t>
                      </w:r>
                    </w:p>
                  </w:txbxContent>
                </v:textbox>
              </v:shape>
            </w:pict>
          </mc:Fallback>
        </mc:AlternateContent>
      </w:r>
      <w:r w:rsidR="00622E5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7C6A23" wp14:editId="08DFC7B0">
                <wp:simplePos x="0" y="0"/>
                <wp:positionH relativeFrom="column">
                  <wp:posOffset>1099595</wp:posOffset>
                </wp:positionH>
                <wp:positionV relativeFrom="paragraph">
                  <wp:posOffset>-462618</wp:posOffset>
                </wp:positionV>
                <wp:extent cx="6099858" cy="100656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9858" cy="1006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2D3C9" w14:textId="2AFF4444" w:rsidR="00622E59" w:rsidRPr="00D95DDF" w:rsidRDefault="00622E59" w:rsidP="00622E59">
                            <w:pPr>
                              <w:jc w:val="center"/>
                              <w:rPr>
                                <w:color w:val="00B0F0"/>
                                <w:sz w:val="96"/>
                                <w:szCs w:val="96"/>
                                <w:lang w:val="en-CA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5DDF">
                              <w:rPr>
                                <w:color w:val="00B0F0"/>
                                <w:sz w:val="96"/>
                                <w:szCs w:val="96"/>
                                <w:lang w:val="en-CA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Fall Calendar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bliqueTopRight">
                            <a:rot lat="0" lon="0" rev="0"/>
                          </a:camera>
                          <a:lightRig rig="threePt" dir="t"/>
                        </a:scene3d>
                        <a:sp3d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C6A23" id="Text Box 7" o:spid="_x0000_s1031" type="#_x0000_t202" style="position:absolute;margin-left:86.6pt;margin-top:-36.45pt;width:480.3pt;height:7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" filled="f" stroked="f" strokeweight=".5pt">
                <v:textbox>
                  <w:txbxContent>
                    <w:p w14:paraId="02D2D3C9" w14:textId="2AFF4444" w:rsidR="00622E59" w:rsidRPr="00D95DDF" w:rsidRDefault="00622E59" w:rsidP="00622E59">
                      <w:pPr>
                        <w:jc w:val="center"/>
                        <w:rPr>
                          <w:color w:val="00B0F0"/>
                          <w:sz w:val="96"/>
                          <w:szCs w:val="96"/>
                          <w:lang w:val="en-CA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5DDF">
                        <w:rPr>
                          <w:color w:val="00B0F0"/>
                          <w:sz w:val="96"/>
                          <w:szCs w:val="96"/>
                          <w:lang w:val="en-CA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Fall Calendar 2020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13B2F" w:rsidRPr="004F53E9" w:rsidSect="00622E59">
      <w:pgSz w:w="15840" w:h="12240" w:orient="landscape"/>
      <w:pgMar w:top="1080" w:right="1440" w:bottom="1080" w:left="1440" w:header="576" w:footer="432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EB3D2" w14:textId="77777777" w:rsidR="00EC1AAB" w:rsidRDefault="00EC1AAB">
      <w:pPr>
        <w:spacing w:after="0"/>
      </w:pPr>
      <w:r>
        <w:separator/>
      </w:r>
    </w:p>
  </w:endnote>
  <w:endnote w:type="continuationSeparator" w:id="0">
    <w:p w14:paraId="063C70AA" w14:textId="77777777" w:rsidR="00EC1AAB" w:rsidRDefault="00EC1A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E3B137" w14:textId="77777777" w:rsidR="00172D10" w:rsidRDefault="00172D10">
    <w:pPr>
      <w:jc w:val="right"/>
    </w:pPr>
  </w:p>
  <w:p w14:paraId="301286FD" w14:textId="77777777" w:rsidR="00172D10" w:rsidRDefault="001C62C8" w:rsidP="009823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272063" w:themeColor="accent3"/>
      </w:rPr>
      <w:sym w:font="Wingdings 2" w:char="F097"/>
    </w:r>
  </w:p>
  <w:p w14:paraId="51D16310" w14:textId="77777777"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988A0D" w14:textId="77777777" w:rsidR="005D120C" w:rsidRPr="005D120C" w:rsidRDefault="005D120C">
        <w:pPr>
          <w:pStyle w:val="Footer"/>
          <w:jc w:val="center"/>
          <w:rPr>
            <w:color w:val="3F1D5A" w:themeColor="accent1"/>
          </w:rPr>
        </w:pPr>
        <w:r w:rsidRPr="005D120C">
          <w:rPr>
            <w:color w:val="3F1D5A" w:themeColor="accent1"/>
          </w:rPr>
          <w:fldChar w:fldCharType="begin"/>
        </w:r>
        <w:r w:rsidRPr="005D120C">
          <w:rPr>
            <w:color w:val="3F1D5A" w:themeColor="accent1"/>
          </w:rPr>
          <w:instrText xml:space="preserve"> PAGE   \* MERGEFORMAT </w:instrText>
        </w:r>
        <w:r w:rsidRPr="005D120C">
          <w:rPr>
            <w:color w:val="3F1D5A" w:themeColor="accent1"/>
          </w:rPr>
          <w:fldChar w:fldCharType="separate"/>
        </w:r>
        <w:r w:rsidR="00DB0EF4">
          <w:rPr>
            <w:noProof/>
            <w:color w:val="3F1D5A" w:themeColor="accent1"/>
          </w:rPr>
          <w:t>1</w:t>
        </w:r>
        <w:r w:rsidRPr="005D120C">
          <w:rPr>
            <w:noProof/>
            <w:color w:val="3F1D5A" w:themeColor="accent1"/>
          </w:rPr>
          <w:fldChar w:fldCharType="end"/>
        </w:r>
      </w:p>
    </w:sdtContent>
  </w:sdt>
  <w:p w14:paraId="4AF50C9C" w14:textId="77777777" w:rsidR="00172D10" w:rsidRDefault="00172D10" w:rsidP="005D12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68674830"/>
      <w:docPartObj>
        <w:docPartGallery w:val="Page Numbers (Bottom of Page)"/>
        <w:docPartUnique/>
      </w:docPartObj>
    </w:sdtPr>
    <w:sdtEndPr>
      <w:rPr>
        <w:rStyle w:val="PageNumber"/>
        <w:sz w:val="28"/>
        <w:szCs w:val="28"/>
      </w:rPr>
    </w:sdtEndPr>
    <w:sdtContent>
      <w:p w14:paraId="625332A7" w14:textId="291821D5" w:rsidR="00622E59" w:rsidRPr="00622E59" w:rsidRDefault="00622E59" w:rsidP="0099787D">
        <w:pPr>
          <w:pStyle w:val="Footer"/>
          <w:framePr w:wrap="none" w:vAnchor="text" w:hAnchor="margin" w:xAlign="right" w:y="1"/>
          <w:rPr>
            <w:rStyle w:val="PageNumber"/>
            <w:sz w:val="28"/>
            <w:szCs w:val="28"/>
          </w:rPr>
        </w:pPr>
        <w:r>
          <w:rPr>
            <w:rStyle w:val="PageNumber"/>
            <w:sz w:val="28"/>
            <w:szCs w:val="28"/>
          </w:rPr>
          <w:t>0</w:t>
        </w:r>
        <w:r w:rsidRPr="00622E59">
          <w:rPr>
            <w:rStyle w:val="PageNumber"/>
            <w:sz w:val="28"/>
            <w:szCs w:val="28"/>
          </w:rPr>
          <w:fldChar w:fldCharType="begin"/>
        </w:r>
        <w:r w:rsidRPr="00622E59">
          <w:rPr>
            <w:rStyle w:val="PageNumber"/>
            <w:sz w:val="28"/>
            <w:szCs w:val="28"/>
          </w:rPr>
          <w:instrText xml:space="preserve"> PAGE </w:instrText>
        </w:r>
        <w:r w:rsidRPr="00622E59">
          <w:rPr>
            <w:rStyle w:val="PageNumber"/>
            <w:sz w:val="28"/>
            <w:szCs w:val="28"/>
          </w:rPr>
          <w:fldChar w:fldCharType="separate"/>
        </w:r>
        <w:r w:rsidRPr="00622E59">
          <w:rPr>
            <w:rStyle w:val="PageNumber"/>
            <w:noProof/>
            <w:sz w:val="28"/>
            <w:szCs w:val="28"/>
          </w:rPr>
          <w:t>1</w:t>
        </w:r>
        <w:r w:rsidRPr="00622E59">
          <w:rPr>
            <w:rStyle w:val="PageNumber"/>
            <w:sz w:val="28"/>
            <w:szCs w:val="28"/>
          </w:rPr>
          <w:fldChar w:fldCharType="end"/>
        </w:r>
      </w:p>
    </w:sdtContent>
  </w:sdt>
  <w:p w14:paraId="5A385D3A" w14:textId="44AE6FB6" w:rsidR="00094803" w:rsidRDefault="00622E59" w:rsidP="00622E59">
    <w:pPr>
      <w:pStyle w:val="Footer"/>
      <w:ind w:right="360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FE1BACD" wp14:editId="552FCD08">
          <wp:simplePos x="0" y="0"/>
          <wp:positionH relativeFrom="column">
            <wp:posOffset>4638442</wp:posOffset>
          </wp:positionH>
          <wp:positionV relativeFrom="paragraph">
            <wp:posOffset>-2350408</wp:posOffset>
          </wp:positionV>
          <wp:extent cx="2344751" cy="2713700"/>
          <wp:effectExtent l="0" t="0" r="0" b="0"/>
          <wp:wrapNone/>
          <wp:docPr id="1" name="Graphic 1" descr="Hexag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aphic 31" descr="hexagon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4803"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CDA7B81" wp14:editId="5EB07BEC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oup 17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aphic 22" descr="Hexagon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aphic 29" descr="Hexagon 3"/>
                        <pic:cNvPicPr>
                          <a:picLocks noChangeAspect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aphic 30" descr="Hexagon 1"/>
                        <pic:cNvPicPr>
                          <a:picLocks noChangeAspect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1D4132E" id="Group 17" o:spid="_x0000_s1026" alt="Multi-colored hexagons" style="position:absolute;margin-left:-70.5pt;margin-top:-165.9pt;width:321.8pt;height:267.1pt;z-index:251660288" coordsize="40887,3393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22" o:spid="_x0000_s1027" type="#_x0000_t75" alt="Hexagon 2" style="position:absolute;top:1900;width:27717;height:320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">
                <v:imagedata r:id="rId9" o:title="Hexagon 2"/>
              </v:shape>
              <v:shape id="Graphic 29" o:spid="_x0000_s1028" type="#_x0000_t75" alt="Hexagon 3" style="position:absolute;left:21375;width:16478;height:190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">
                <v:imagedata r:id="rId10" o:title="Hexagon 3"/>
              </v:shape>
              <v:shape id="Graphic 30" o:spid="_x0000_s1029" type="#_x0000_t75" alt="Hexagon 1" style="position:absolute;left:25056;top:593;width:15831;height:183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">
                <v:imagedata r:id="rId11" o:title="Hexagon 1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B8E9B" w14:textId="77777777" w:rsidR="00EC1AAB" w:rsidRDefault="00EC1AAB">
      <w:pPr>
        <w:spacing w:after="0"/>
      </w:pPr>
      <w:r>
        <w:separator/>
      </w:r>
    </w:p>
  </w:footnote>
  <w:footnote w:type="continuationSeparator" w:id="0">
    <w:p w14:paraId="24EBE1FD" w14:textId="77777777" w:rsidR="00EC1AAB" w:rsidRDefault="00EC1AA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Document title:"/>
      <w:tag w:val="Document title:"/>
      <w:id w:val="-1396499233"/>
      <w:placeholder>
        <w:docPart w:val="C4AE187D9730324A8A5F4D79CD6F5EB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 w:multiLine="1"/>
    </w:sdtPr>
    <w:sdtEndPr/>
    <w:sdtContent>
      <w:p w14:paraId="10101C43" w14:textId="4109CE1E" w:rsidR="00172D10" w:rsidRDefault="009D7307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Semester Schedule</w:t>
        </w:r>
      </w:p>
    </w:sdtContent>
  </w:sdt>
  <w:p w14:paraId="55190251" w14:textId="77777777" w:rsidR="00172D10" w:rsidRPr="005D120C" w:rsidRDefault="00EC1AAB">
    <w:pPr>
      <w:jc w:val="center"/>
      <w:rPr>
        <w:color w:val="F3642C" w:themeColor="text2"/>
      </w:rPr>
    </w:pPr>
    <w:sdt>
      <w:sdtPr>
        <w:rPr>
          <w:color w:val="F3642C" w:themeColor="text2"/>
        </w:rPr>
        <w:alias w:val="Ellipsis:"/>
        <w:tag w:val="Ellipsis:"/>
        <w:id w:val="-2048830323"/>
        <w:temporary/>
        <w:showingPlcHdr/>
        <w15:appearance w15:val="hidden"/>
      </w:sdtPr>
      <w:sdtEndPr/>
      <w:sdtContent>
        <w:r w:rsidR="001D74FA" w:rsidRPr="001B0F06">
          <w:rPr>
            <w:color w:val="CB400B" w:themeColor="text2" w:themeShade="BF"/>
          </w:rPr>
          <w:sym w:font="Symbol" w:char="F0B7"/>
        </w:r>
        <w:r w:rsidR="001D74FA" w:rsidRPr="001B0F06">
          <w:rPr>
            <w:color w:val="CB400B" w:themeColor="text2" w:themeShade="BF"/>
          </w:rPr>
          <w:t xml:space="preserve"> </w:t>
        </w:r>
        <w:r w:rsidR="001D74FA" w:rsidRPr="001B0F06">
          <w:rPr>
            <w:color w:val="CB400B" w:themeColor="text2" w:themeShade="BF"/>
          </w:rPr>
          <w:sym w:font="Symbol" w:char="F0B7"/>
        </w:r>
        <w:r w:rsidR="001D74FA" w:rsidRPr="001B0F06">
          <w:rPr>
            <w:color w:val="CB400B" w:themeColor="text2" w:themeShade="BF"/>
          </w:rPr>
          <w:t xml:space="preserve"> </w:t>
        </w:r>
        <w:r w:rsidR="001D74FA" w:rsidRPr="001B0F06">
          <w:rPr>
            <w:color w:val="CB400B" w:themeColor="text2" w:themeShade="BF"/>
          </w:rPr>
          <w:sym w:font="Symbol" w:char="F0B7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00A18" w14:textId="38AC4A62" w:rsidR="00094803" w:rsidRDefault="0009480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1340D63" wp14:editId="73007859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oup 2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aphic 3" descr="Hexagon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Graphic 4" descr="Hexagon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phic 5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aphic 6" descr="Hexagon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86B46D8" id="Group 2" o:spid="_x0000_s1026" alt="Multi-colored hexagons" style="position:absolute;margin-left:324.7pt;margin-top:-149.8pt;width:343.45pt;height:376.55pt;z-index:251657216;mso-position-horizontal-relative:page;mso-position-vertical-relative:page;mso-width-relative:margin;mso-height-relative:margin" coordsize="43631,4778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3" o:spid="_x0000_s1027" type="#_x0000_t75" alt="Hexagon 4" style="position:absolute;left:8312;width:35319;height:4088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">
                <v:imagedata r:id="rId9" o:title="Hexagon 4"/>
              </v:shape>
              <v:shape id="Graphic 4" o:spid="_x0000_s1028" type="#_x0000_t75" alt="Hexagon 2" style="position:absolute;left:3206;top:10806;width:27718;height:3203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">
                <v:imagedata r:id="rId10" o:title="Hexagon 2"/>
              </v:shape>
              <v:shape id="Graphic 5" o:spid="_x0000_s1029" type="#_x0000_t75" alt="Hexagon 1" style="position:absolute;top:22563;width:15830;height:183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">
                <v:imagedata r:id="rId11" o:title="Hexagon 1"/>
              </v:shape>
              <v:shape id="Graphic 6" o:spid="_x0000_s1030" type="#_x0000_t75" alt="Hexagon 3" style="position:absolute;left:22800;top:28738;width:16478;height:190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">
                <v:imagedata r:id="rId12" o:title="Hexagon 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C9065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A0C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C463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3084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49D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F419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286A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AA7C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BC7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8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104D9"/>
    <w:multiLevelType w:val="hybridMultilevel"/>
    <w:tmpl w:val="276CD33C"/>
    <w:lvl w:ilvl="0" w:tplc="13B2F7C0">
      <w:start w:val="4"/>
      <w:numFmt w:val="bullet"/>
      <w:lvlText w:val=""/>
      <w:lvlJc w:val="left"/>
      <w:pPr>
        <w:ind w:left="530" w:hanging="360"/>
      </w:pPr>
      <w:rPr>
        <w:rFonts w:ascii="Symbol" w:eastAsiaTheme="minorHAnsi" w:hAnsi="Symbol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1" w15:restartNumberingAfterBreak="0">
    <w:nsid w:val="08B9576A"/>
    <w:multiLevelType w:val="hybridMultilevel"/>
    <w:tmpl w:val="0A9431E2"/>
    <w:lvl w:ilvl="0" w:tplc="33DAA70C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453D2B"/>
    <w:multiLevelType w:val="hybridMultilevel"/>
    <w:tmpl w:val="A5FADE1E"/>
    <w:lvl w:ilvl="0" w:tplc="A538C4D2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4961A3"/>
    <w:multiLevelType w:val="hybridMultilevel"/>
    <w:tmpl w:val="D2CA2612"/>
    <w:lvl w:ilvl="0" w:tplc="A538C4D2">
      <w:start w:val="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536664F"/>
    <w:multiLevelType w:val="hybridMultilevel"/>
    <w:tmpl w:val="44C4A7A8"/>
    <w:lvl w:ilvl="0" w:tplc="FBCEA92A">
      <w:start w:val="4"/>
      <w:numFmt w:val="bullet"/>
      <w:lvlText w:val=""/>
      <w:lvlJc w:val="left"/>
      <w:pPr>
        <w:tabs>
          <w:tab w:val="num" w:pos="0"/>
        </w:tabs>
        <w:ind w:left="170" w:hanging="170"/>
      </w:pPr>
      <w:rPr>
        <w:rFonts w:ascii="Symbol" w:eastAsiaTheme="minorEastAsia" w:hAnsi="Symbol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82F7B64"/>
    <w:multiLevelType w:val="hybridMultilevel"/>
    <w:tmpl w:val="E200A50E"/>
    <w:lvl w:ilvl="0" w:tplc="33885C06">
      <w:start w:val="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B1617A"/>
    <w:multiLevelType w:val="hybridMultilevel"/>
    <w:tmpl w:val="8710F006"/>
    <w:lvl w:ilvl="0" w:tplc="90EAFD50">
      <w:start w:val="4"/>
      <w:numFmt w:val="bullet"/>
      <w:lvlText w:val=""/>
      <w:lvlJc w:val="left"/>
      <w:pPr>
        <w:ind w:left="502" w:hanging="360"/>
      </w:pPr>
      <w:rPr>
        <w:rFonts w:ascii="Symbol" w:eastAsiaTheme="minorEastAsia" w:hAnsi="Symbol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E12168"/>
    <w:multiLevelType w:val="hybridMultilevel"/>
    <w:tmpl w:val="9C7E272C"/>
    <w:lvl w:ilvl="0" w:tplc="A538C4D2">
      <w:start w:val="4"/>
      <w:numFmt w:val="bullet"/>
      <w:lvlText w:val=""/>
      <w:lvlJc w:val="left"/>
      <w:pPr>
        <w:tabs>
          <w:tab w:val="num" w:pos="0"/>
        </w:tabs>
        <w:ind w:left="170" w:hanging="170"/>
      </w:pPr>
      <w:rPr>
        <w:rFonts w:ascii="Symbol" w:eastAsiaTheme="minorEastAsia" w:hAnsi="Symbol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9D0871"/>
    <w:multiLevelType w:val="hybridMultilevel"/>
    <w:tmpl w:val="1E32B54C"/>
    <w:lvl w:ilvl="0" w:tplc="21D64EFC">
      <w:start w:val="4"/>
      <w:numFmt w:val="bullet"/>
      <w:lvlText w:val=""/>
      <w:lvlJc w:val="left"/>
      <w:pPr>
        <w:tabs>
          <w:tab w:val="num" w:pos="0"/>
        </w:tabs>
        <w:ind w:left="170" w:hanging="170"/>
      </w:pPr>
      <w:rPr>
        <w:rFonts w:ascii="Symbol" w:eastAsiaTheme="minorEastAsia" w:hAnsi="Symbol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6E3BB4"/>
    <w:multiLevelType w:val="hybridMultilevel"/>
    <w:tmpl w:val="61F46760"/>
    <w:lvl w:ilvl="0" w:tplc="4A4A91C6">
      <w:start w:val="4"/>
      <w:numFmt w:val="bullet"/>
      <w:lvlText w:val=""/>
      <w:lvlJc w:val="left"/>
      <w:pPr>
        <w:tabs>
          <w:tab w:val="num" w:pos="0"/>
        </w:tabs>
        <w:ind w:left="170" w:hanging="170"/>
      </w:pPr>
      <w:rPr>
        <w:rFonts w:ascii="Symbol" w:eastAsiaTheme="minorEastAsia" w:hAnsi="Symbol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273788"/>
    <w:multiLevelType w:val="hybridMultilevel"/>
    <w:tmpl w:val="21C85912"/>
    <w:lvl w:ilvl="0" w:tplc="8A8A5B64">
      <w:start w:val="4"/>
      <w:numFmt w:val="bullet"/>
      <w:lvlText w:val=""/>
      <w:lvlJc w:val="left"/>
      <w:pPr>
        <w:ind w:left="502" w:hanging="360"/>
      </w:pPr>
      <w:rPr>
        <w:rFonts w:ascii="Symbol" w:eastAsiaTheme="minorEastAsia" w:hAnsi="Symbol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A73F6A"/>
    <w:multiLevelType w:val="hybridMultilevel"/>
    <w:tmpl w:val="EC3E8924"/>
    <w:lvl w:ilvl="0" w:tplc="814843A6">
      <w:start w:val="4"/>
      <w:numFmt w:val="bullet"/>
      <w:lvlText w:val=""/>
      <w:lvlJc w:val="left"/>
      <w:pPr>
        <w:tabs>
          <w:tab w:val="num" w:pos="0"/>
        </w:tabs>
        <w:ind w:left="170" w:hanging="170"/>
      </w:pPr>
      <w:rPr>
        <w:rFonts w:ascii="Symbol" w:eastAsiaTheme="minorEastAsia" w:hAnsi="Symbol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C84543"/>
    <w:multiLevelType w:val="hybridMultilevel"/>
    <w:tmpl w:val="D6D2D85C"/>
    <w:lvl w:ilvl="0" w:tplc="1F28BBF8">
      <w:start w:val="4"/>
      <w:numFmt w:val="bullet"/>
      <w:lvlText w:val=""/>
      <w:lvlJc w:val="left"/>
      <w:pPr>
        <w:tabs>
          <w:tab w:val="num" w:pos="0"/>
        </w:tabs>
        <w:ind w:left="170" w:hanging="17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1B3D3A"/>
    <w:multiLevelType w:val="hybridMultilevel"/>
    <w:tmpl w:val="50B8389A"/>
    <w:lvl w:ilvl="0" w:tplc="53487AF6">
      <w:start w:val="1"/>
      <w:numFmt w:val="bullet"/>
      <w:lvlText w:val=""/>
      <w:lvlJc w:val="left"/>
      <w:pPr>
        <w:ind w:left="170" w:hanging="170"/>
      </w:pPr>
      <w:rPr>
        <w:rFonts w:ascii="Symbol" w:hAnsi="Symbol" w:hint="default"/>
        <w:color w:val="5E52C7" w:themeColor="accent3" w:themeTint="99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4" w15:restartNumberingAfterBreak="0">
    <w:nsid w:val="4C9D7969"/>
    <w:multiLevelType w:val="hybridMultilevel"/>
    <w:tmpl w:val="5374EE06"/>
    <w:lvl w:ilvl="0" w:tplc="EEACDB5E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3480"/>
    <w:multiLevelType w:val="hybridMultilevel"/>
    <w:tmpl w:val="9B3E2134"/>
    <w:lvl w:ilvl="0" w:tplc="B87A8F2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8E3BE8"/>
    <w:multiLevelType w:val="hybridMultilevel"/>
    <w:tmpl w:val="E9560EA4"/>
    <w:lvl w:ilvl="0" w:tplc="21D64EFC">
      <w:start w:val="4"/>
      <w:numFmt w:val="bullet"/>
      <w:lvlText w:val=""/>
      <w:lvlJc w:val="left"/>
      <w:pPr>
        <w:tabs>
          <w:tab w:val="num" w:pos="0"/>
        </w:tabs>
        <w:ind w:left="170" w:hanging="170"/>
      </w:pPr>
      <w:rPr>
        <w:rFonts w:ascii="Symbol" w:eastAsiaTheme="minorEastAsia" w:hAnsi="Symbol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9774DE"/>
    <w:multiLevelType w:val="hybridMultilevel"/>
    <w:tmpl w:val="670A436E"/>
    <w:lvl w:ilvl="0" w:tplc="44D2B7A4">
      <w:start w:val="4"/>
      <w:numFmt w:val="bullet"/>
      <w:lvlText w:val=""/>
      <w:lvlJc w:val="left"/>
      <w:pPr>
        <w:tabs>
          <w:tab w:val="num" w:pos="284"/>
        </w:tabs>
        <w:ind w:left="397" w:hanging="113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536BC5"/>
    <w:multiLevelType w:val="hybridMultilevel"/>
    <w:tmpl w:val="A5367CCA"/>
    <w:lvl w:ilvl="0" w:tplc="90EAFD50">
      <w:start w:val="4"/>
      <w:numFmt w:val="bullet"/>
      <w:lvlText w:val=""/>
      <w:lvlJc w:val="left"/>
      <w:pPr>
        <w:ind w:left="0" w:firstLine="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AE1E2E"/>
    <w:multiLevelType w:val="hybridMultilevel"/>
    <w:tmpl w:val="FC60BB94"/>
    <w:lvl w:ilvl="0" w:tplc="733C25A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5E52C7" w:themeColor="accent3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A53D26"/>
    <w:multiLevelType w:val="hybridMultilevel"/>
    <w:tmpl w:val="3C7E1656"/>
    <w:lvl w:ilvl="0" w:tplc="733C25A0">
      <w:start w:val="1"/>
      <w:numFmt w:val="bullet"/>
      <w:lvlText w:val=""/>
      <w:lvlJc w:val="left"/>
      <w:pPr>
        <w:ind w:left="360" w:hanging="360"/>
      </w:pPr>
      <w:rPr>
        <w:rFonts w:ascii="Symbol" w:hAnsi="Symbol" w:hint="default"/>
        <w:color w:val="5E52C7" w:themeColor="accent3" w:themeTint="9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29"/>
  </w:num>
  <w:num w:numId="13">
    <w:abstractNumId w:val="30"/>
  </w:num>
  <w:num w:numId="14">
    <w:abstractNumId w:val="15"/>
  </w:num>
  <w:num w:numId="15">
    <w:abstractNumId w:val="23"/>
  </w:num>
  <w:num w:numId="16">
    <w:abstractNumId w:val="10"/>
  </w:num>
  <w:num w:numId="17">
    <w:abstractNumId w:val="20"/>
  </w:num>
  <w:num w:numId="18">
    <w:abstractNumId w:val="28"/>
  </w:num>
  <w:num w:numId="19">
    <w:abstractNumId w:val="19"/>
  </w:num>
  <w:num w:numId="20">
    <w:abstractNumId w:val="11"/>
  </w:num>
  <w:num w:numId="21">
    <w:abstractNumId w:val="27"/>
  </w:num>
  <w:num w:numId="22">
    <w:abstractNumId w:val="22"/>
  </w:num>
  <w:num w:numId="23">
    <w:abstractNumId w:val="25"/>
  </w:num>
  <w:num w:numId="24">
    <w:abstractNumId w:val="16"/>
  </w:num>
  <w:num w:numId="25">
    <w:abstractNumId w:val="17"/>
  </w:num>
  <w:num w:numId="26">
    <w:abstractNumId w:val="13"/>
  </w:num>
  <w:num w:numId="27">
    <w:abstractNumId w:val="12"/>
  </w:num>
  <w:num w:numId="28">
    <w:abstractNumId w:val="21"/>
  </w:num>
  <w:num w:numId="29">
    <w:abstractNumId w:val="14"/>
  </w:num>
  <w:num w:numId="30">
    <w:abstractNumId w:val="26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AD"/>
    <w:rsid w:val="00004B76"/>
    <w:rsid w:val="00094803"/>
    <w:rsid w:val="00144C8E"/>
    <w:rsid w:val="001643AE"/>
    <w:rsid w:val="00172D10"/>
    <w:rsid w:val="001769F2"/>
    <w:rsid w:val="00194F61"/>
    <w:rsid w:val="001A2155"/>
    <w:rsid w:val="001B0F06"/>
    <w:rsid w:val="001C62C8"/>
    <w:rsid w:val="001D74FA"/>
    <w:rsid w:val="00202812"/>
    <w:rsid w:val="00246676"/>
    <w:rsid w:val="00260E5B"/>
    <w:rsid w:val="00270A19"/>
    <w:rsid w:val="002A2E02"/>
    <w:rsid w:val="002D243B"/>
    <w:rsid w:val="002E20F4"/>
    <w:rsid w:val="002F3811"/>
    <w:rsid w:val="00302691"/>
    <w:rsid w:val="00364944"/>
    <w:rsid w:val="00374C02"/>
    <w:rsid w:val="0038009F"/>
    <w:rsid w:val="00406B38"/>
    <w:rsid w:val="00416A4B"/>
    <w:rsid w:val="00426F60"/>
    <w:rsid w:val="0046790B"/>
    <w:rsid w:val="004905AD"/>
    <w:rsid w:val="004F53E9"/>
    <w:rsid w:val="00561054"/>
    <w:rsid w:val="005747FE"/>
    <w:rsid w:val="00582F8B"/>
    <w:rsid w:val="005D120C"/>
    <w:rsid w:val="005D768B"/>
    <w:rsid w:val="005F39CB"/>
    <w:rsid w:val="006045D9"/>
    <w:rsid w:val="00622E59"/>
    <w:rsid w:val="006252F3"/>
    <w:rsid w:val="00694109"/>
    <w:rsid w:val="00700D2A"/>
    <w:rsid w:val="0071393D"/>
    <w:rsid w:val="00732598"/>
    <w:rsid w:val="0075116F"/>
    <w:rsid w:val="008008B3"/>
    <w:rsid w:val="00805C11"/>
    <w:rsid w:val="00814823"/>
    <w:rsid w:val="00883B68"/>
    <w:rsid w:val="008A25CD"/>
    <w:rsid w:val="008D5B92"/>
    <w:rsid w:val="008F5585"/>
    <w:rsid w:val="00901939"/>
    <w:rsid w:val="0094121F"/>
    <w:rsid w:val="0096164A"/>
    <w:rsid w:val="00973415"/>
    <w:rsid w:val="009823B0"/>
    <w:rsid w:val="009D7307"/>
    <w:rsid w:val="009F72D9"/>
    <w:rsid w:val="00A272E4"/>
    <w:rsid w:val="00B22B80"/>
    <w:rsid w:val="00B76B9C"/>
    <w:rsid w:val="00B903A7"/>
    <w:rsid w:val="00BE2F1B"/>
    <w:rsid w:val="00C1078D"/>
    <w:rsid w:val="00C13AFB"/>
    <w:rsid w:val="00C13B2F"/>
    <w:rsid w:val="00CD24A6"/>
    <w:rsid w:val="00CD4008"/>
    <w:rsid w:val="00CE0A97"/>
    <w:rsid w:val="00D26E42"/>
    <w:rsid w:val="00D95DDF"/>
    <w:rsid w:val="00DB0EF4"/>
    <w:rsid w:val="00DB5A25"/>
    <w:rsid w:val="00DC2EB5"/>
    <w:rsid w:val="00E02964"/>
    <w:rsid w:val="00E302D1"/>
    <w:rsid w:val="00E35489"/>
    <w:rsid w:val="00E854E9"/>
    <w:rsid w:val="00EB4E32"/>
    <w:rsid w:val="00EC1AAB"/>
    <w:rsid w:val="00EC74F4"/>
    <w:rsid w:val="00FC230A"/>
    <w:rsid w:val="00FD2FA9"/>
    <w:rsid w:val="00FE1CD7"/>
    <w:rsid w:val="00FF1CF9"/>
    <w:rsid w:val="00FF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447FE"/>
  <w15:docId w15:val="{FFECD543-21E4-8349-9819-B43D0692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812"/>
    <w:pPr>
      <w:spacing w:after="3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53E9"/>
    <w:pPr>
      <w:keepNext/>
      <w:keepLines/>
      <w:shd w:val="clear" w:color="auto" w:fill="3F1D5A" w:themeFill="accent1"/>
      <w:spacing w:before="360" w:after="0"/>
      <w:outlineLvl w:val="0"/>
    </w:pPr>
    <w:rPr>
      <w:rFonts w:asciiTheme="majorHAnsi" w:eastAsiaTheme="majorEastAsia" w:hAnsiTheme="majorHAnsi" w:cstheme="majorBidi"/>
      <w:bCs/>
      <w:color w:val="FFFFFF" w:themeColor="background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812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F06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F06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E9"/>
    <w:rPr>
      <w:rFonts w:asciiTheme="majorHAnsi" w:eastAsiaTheme="majorEastAsia" w:hAnsiTheme="majorHAnsi" w:cstheme="majorBidi"/>
      <w:bCs/>
      <w:color w:val="FFFFFF" w:themeColor="background1"/>
      <w:sz w:val="28"/>
      <w:szCs w:val="32"/>
      <w:shd w:val="clear" w:color="auto" w:fill="3F1D5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02812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0F06"/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202812"/>
    <w:pPr>
      <w:spacing w:after="0"/>
    </w:pPr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202812"/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812"/>
    <w:pPr>
      <w:numPr>
        <w:ilvl w:val="1"/>
      </w:numPr>
      <w:spacing w:after="0"/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2812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F06"/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0F06"/>
    <w:rPr>
      <w:b/>
      <w:bCs/>
      <w:color w:val="CB400B" w:themeColor="text2" w:themeShade="BF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/>
      <w:ind w:left="1008" w:hanging="288"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B68"/>
    <w:pPr>
      <w:shd w:val="clear" w:color="auto" w:fill="3F1D5A" w:themeFill="accent1"/>
      <w:jc w:val="center"/>
    </w:pPr>
    <w:rPr>
      <w:rFonts w:asciiTheme="majorHAnsi" w:eastAsiaTheme="majorEastAsia" w:hAnsiTheme="majorHAnsi"/>
      <w:bCs/>
      <w:iCs/>
      <w:color w:val="FFFFFF" w:themeColor="background1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B68"/>
    <w:rPr>
      <w:rFonts w:asciiTheme="majorHAnsi" w:eastAsiaTheme="majorEastAsia" w:hAnsiTheme="majorHAnsi"/>
      <w:bCs/>
      <w:iCs/>
      <w:color w:val="FFFFFF" w:themeColor="background1"/>
      <w:shd w:val="clear" w:color="auto" w:fill="3F1D5A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eportTitle">
    <w:name w:val="Report Title"/>
    <w:basedOn w:val="Title"/>
    <w:link w:val="ReportTitleChar"/>
    <w:qFormat/>
    <w:rsid w:val="008F5585"/>
    <w:pPr>
      <w:contextualSpacing/>
      <w:jc w:val="center"/>
    </w:pPr>
    <w:rPr>
      <w:b w:val="0"/>
    </w:rPr>
  </w:style>
  <w:style w:type="character" w:customStyle="1" w:styleId="ReportTitleChar">
    <w:name w:val="Report Title Char"/>
    <w:basedOn w:val="TitleChar"/>
    <w:link w:val="ReportTitle"/>
    <w:rsid w:val="008F5585"/>
    <w:rPr>
      <w:rFonts w:asciiTheme="majorHAnsi" w:eastAsiaTheme="majorEastAsia" w:hAnsiTheme="majorHAnsi" w:cstheme="majorBidi"/>
      <w:b w:val="0"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styleId="FollowedHyperlink">
    <w:name w:val="FollowedHyperlink"/>
    <w:basedOn w:val="DefaultParagraphFont"/>
    <w:uiPriority w:val="99"/>
    <w:semiHidden/>
    <w:unhideWhenUsed/>
    <w:rsid w:val="001B0F06"/>
    <w:rPr>
      <w:color w:val="575F63" w:themeColor="accent6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B0F06"/>
    <w:rPr>
      <w:color w:val="217084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0F06"/>
    <w:rPr>
      <w:color w:val="595959" w:themeColor="text1" w:themeTint="A6"/>
      <w:shd w:val="clear" w:color="auto" w:fill="E1DFDD"/>
    </w:rPr>
  </w:style>
  <w:style w:type="table" w:styleId="GridTable1Light-Accent2">
    <w:name w:val="Grid Table 1 Light Accent 2"/>
    <w:basedOn w:val="TableNormal"/>
    <w:uiPriority w:val="46"/>
    <w:rsid w:val="001643AE"/>
    <w:pPr>
      <w:spacing w:after="0" w:line="240" w:lineRule="auto"/>
    </w:pPr>
    <w:tblPr>
      <w:tblStyleRowBandSize w:val="1"/>
      <w:tblStyleColBandSize w:val="1"/>
      <w:tblBorders>
        <w:top w:val="single" w:sz="4" w:space="0" w:color="FBD8A8" w:themeColor="accent2" w:themeTint="66"/>
        <w:left w:val="single" w:sz="4" w:space="0" w:color="FBD8A8" w:themeColor="accent2" w:themeTint="66"/>
        <w:bottom w:val="single" w:sz="4" w:space="0" w:color="FBD8A8" w:themeColor="accent2" w:themeTint="66"/>
        <w:right w:val="single" w:sz="4" w:space="0" w:color="FBD8A8" w:themeColor="accent2" w:themeTint="66"/>
        <w:insideH w:val="single" w:sz="4" w:space="0" w:color="FBD8A8" w:themeColor="accent2" w:themeTint="66"/>
        <w:insideV w:val="single" w:sz="4" w:space="0" w:color="FBD8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C4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4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2">
    <w:name w:val="Grid Table 3 Accent 2"/>
    <w:basedOn w:val="TableNormal"/>
    <w:uiPriority w:val="48"/>
    <w:rsid w:val="001643AE"/>
    <w:pPr>
      <w:spacing w:after="0" w:line="240" w:lineRule="auto"/>
    </w:pPr>
    <w:tblPr>
      <w:tblStyleRowBandSize w:val="1"/>
      <w:tblStyleColBandSize w:val="1"/>
      <w:tblBorders>
        <w:top w:val="single" w:sz="4" w:space="0" w:color="FAC47D" w:themeColor="accent2" w:themeTint="99"/>
        <w:left w:val="single" w:sz="4" w:space="0" w:color="FAC47D" w:themeColor="accent2" w:themeTint="99"/>
        <w:bottom w:val="single" w:sz="4" w:space="0" w:color="FAC47D" w:themeColor="accent2" w:themeTint="99"/>
        <w:right w:val="single" w:sz="4" w:space="0" w:color="FAC47D" w:themeColor="accent2" w:themeTint="99"/>
        <w:insideH w:val="single" w:sz="4" w:space="0" w:color="FAC47D" w:themeColor="accent2" w:themeTint="99"/>
        <w:insideV w:val="single" w:sz="4" w:space="0" w:color="FAC47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3" w:themeFill="accent2" w:themeFillTint="33"/>
      </w:tcPr>
    </w:tblStylePr>
    <w:tblStylePr w:type="band1Horz">
      <w:tblPr/>
      <w:tcPr>
        <w:shd w:val="clear" w:color="auto" w:fill="FDEBD3" w:themeFill="accent2" w:themeFillTint="33"/>
      </w:tcPr>
    </w:tblStylePr>
    <w:tblStylePr w:type="neCell">
      <w:tblPr/>
      <w:tcPr>
        <w:tcBorders>
          <w:bottom w:val="single" w:sz="4" w:space="0" w:color="FAC47D" w:themeColor="accent2" w:themeTint="99"/>
        </w:tcBorders>
      </w:tcPr>
    </w:tblStylePr>
    <w:tblStylePr w:type="nwCell">
      <w:tblPr/>
      <w:tcPr>
        <w:tcBorders>
          <w:bottom w:val="single" w:sz="4" w:space="0" w:color="FAC47D" w:themeColor="accent2" w:themeTint="99"/>
        </w:tcBorders>
      </w:tcPr>
    </w:tblStylePr>
    <w:tblStylePr w:type="seCell">
      <w:tblPr/>
      <w:tcPr>
        <w:tcBorders>
          <w:top w:val="single" w:sz="4" w:space="0" w:color="FAC47D" w:themeColor="accent2" w:themeTint="99"/>
        </w:tcBorders>
      </w:tcPr>
    </w:tblStylePr>
    <w:tblStylePr w:type="swCell">
      <w:tblPr/>
      <w:tcPr>
        <w:tcBorders>
          <w:top w:val="single" w:sz="4" w:space="0" w:color="FAC47D" w:themeColor="accent2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1643AE"/>
    <w:pPr>
      <w:spacing w:after="0" w:line="240" w:lineRule="auto"/>
    </w:pPr>
    <w:tblPr>
      <w:tblStyleRowBandSize w:val="1"/>
      <w:tblStyleColBandSize w:val="1"/>
      <w:tblBorders>
        <w:top w:val="single" w:sz="4" w:space="0" w:color="904DC5" w:themeColor="accent1" w:themeTint="99"/>
        <w:left w:val="single" w:sz="4" w:space="0" w:color="904DC5" w:themeColor="accent1" w:themeTint="99"/>
        <w:bottom w:val="single" w:sz="4" w:space="0" w:color="904DC5" w:themeColor="accent1" w:themeTint="99"/>
        <w:right w:val="single" w:sz="4" w:space="0" w:color="904DC5" w:themeColor="accent1" w:themeTint="99"/>
        <w:insideH w:val="single" w:sz="4" w:space="0" w:color="904DC5" w:themeColor="accent1" w:themeTint="99"/>
        <w:insideV w:val="single" w:sz="4" w:space="0" w:color="904DC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F1D5A" w:themeColor="accent1"/>
          <w:left w:val="single" w:sz="4" w:space="0" w:color="3F1D5A" w:themeColor="accent1"/>
          <w:bottom w:val="single" w:sz="4" w:space="0" w:color="3F1D5A" w:themeColor="accent1"/>
          <w:right w:val="single" w:sz="4" w:space="0" w:color="3F1D5A" w:themeColor="accent1"/>
          <w:insideH w:val="nil"/>
          <w:insideV w:val="nil"/>
        </w:tcBorders>
        <w:shd w:val="clear" w:color="auto" w:fill="3F1D5A" w:themeFill="accent1"/>
      </w:tcPr>
    </w:tblStylePr>
    <w:tblStylePr w:type="lastRow">
      <w:rPr>
        <w:b/>
        <w:bCs/>
      </w:rPr>
      <w:tblPr/>
      <w:tcPr>
        <w:tcBorders>
          <w:top w:val="double" w:sz="4" w:space="0" w:color="3F1D5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3EC" w:themeFill="accent1" w:themeFillTint="33"/>
      </w:tcPr>
    </w:tblStylePr>
    <w:tblStylePr w:type="band1Horz">
      <w:tblPr/>
      <w:tcPr>
        <w:shd w:val="clear" w:color="auto" w:fill="DAC3EC" w:themeFill="accent1" w:themeFillTint="33"/>
      </w:tcPr>
    </w:tblStylePr>
  </w:style>
  <w:style w:type="table" w:styleId="GridTable3-Accent3">
    <w:name w:val="Grid Table 3 Accent 3"/>
    <w:basedOn w:val="TableNormal"/>
    <w:uiPriority w:val="48"/>
    <w:rsid w:val="001643AE"/>
    <w:pPr>
      <w:spacing w:after="0" w:line="240" w:lineRule="auto"/>
    </w:pPr>
    <w:tblPr>
      <w:tblStyleRowBandSize w:val="1"/>
      <w:tblStyleColBandSize w:val="1"/>
      <w:tblBorders>
        <w:top w:val="single" w:sz="4" w:space="0" w:color="5E52C7" w:themeColor="accent3" w:themeTint="99"/>
        <w:left w:val="single" w:sz="4" w:space="0" w:color="5E52C7" w:themeColor="accent3" w:themeTint="99"/>
        <w:bottom w:val="single" w:sz="4" w:space="0" w:color="5E52C7" w:themeColor="accent3" w:themeTint="99"/>
        <w:right w:val="single" w:sz="4" w:space="0" w:color="5E52C7" w:themeColor="accent3" w:themeTint="99"/>
        <w:insideH w:val="single" w:sz="4" w:space="0" w:color="5E52C7" w:themeColor="accent3" w:themeTint="99"/>
        <w:insideV w:val="single" w:sz="4" w:space="0" w:color="5E52C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C5EC" w:themeFill="accent3" w:themeFillTint="33"/>
      </w:tcPr>
    </w:tblStylePr>
    <w:tblStylePr w:type="band1Horz">
      <w:tblPr/>
      <w:tcPr>
        <w:shd w:val="clear" w:color="auto" w:fill="C9C5EC" w:themeFill="accent3" w:themeFillTint="33"/>
      </w:tcPr>
    </w:tblStylePr>
    <w:tblStylePr w:type="neCell">
      <w:tblPr/>
      <w:tcPr>
        <w:tcBorders>
          <w:bottom w:val="single" w:sz="4" w:space="0" w:color="5E52C7" w:themeColor="accent3" w:themeTint="99"/>
        </w:tcBorders>
      </w:tcPr>
    </w:tblStylePr>
    <w:tblStylePr w:type="nwCell">
      <w:tblPr/>
      <w:tcPr>
        <w:tcBorders>
          <w:bottom w:val="single" w:sz="4" w:space="0" w:color="5E52C7" w:themeColor="accent3" w:themeTint="99"/>
        </w:tcBorders>
      </w:tcPr>
    </w:tblStylePr>
    <w:tblStylePr w:type="seCell">
      <w:tblPr/>
      <w:tcPr>
        <w:tcBorders>
          <w:top w:val="single" w:sz="4" w:space="0" w:color="5E52C7" w:themeColor="accent3" w:themeTint="99"/>
        </w:tcBorders>
      </w:tcPr>
    </w:tblStylePr>
    <w:tblStylePr w:type="swCell">
      <w:tblPr/>
      <w:tcPr>
        <w:tcBorders>
          <w:top w:val="single" w:sz="4" w:space="0" w:color="5E52C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643AE"/>
    <w:pPr>
      <w:spacing w:after="0" w:line="240" w:lineRule="auto"/>
    </w:pPr>
    <w:tblPr>
      <w:tblStyleRowBandSize w:val="1"/>
      <w:tblStyleColBandSize w:val="1"/>
      <w:tblBorders>
        <w:top w:val="single" w:sz="4" w:space="0" w:color="A9DCE9" w:themeColor="accent4" w:themeTint="99"/>
        <w:left w:val="single" w:sz="4" w:space="0" w:color="A9DCE9" w:themeColor="accent4" w:themeTint="99"/>
        <w:bottom w:val="single" w:sz="4" w:space="0" w:color="A9DCE9" w:themeColor="accent4" w:themeTint="99"/>
        <w:right w:val="single" w:sz="4" w:space="0" w:color="A9DCE9" w:themeColor="accent4" w:themeTint="99"/>
        <w:insideH w:val="single" w:sz="4" w:space="0" w:color="A9DCE9" w:themeColor="accent4" w:themeTint="99"/>
        <w:insideV w:val="single" w:sz="4" w:space="0" w:color="A9DCE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F3F7" w:themeFill="accent4" w:themeFillTint="33"/>
      </w:tcPr>
    </w:tblStylePr>
    <w:tblStylePr w:type="band1Horz">
      <w:tblPr/>
      <w:tcPr>
        <w:shd w:val="clear" w:color="auto" w:fill="E2F3F7" w:themeFill="accent4" w:themeFillTint="33"/>
      </w:tcPr>
    </w:tblStylePr>
    <w:tblStylePr w:type="neCell">
      <w:tblPr/>
      <w:tcPr>
        <w:tcBorders>
          <w:bottom w:val="single" w:sz="4" w:space="0" w:color="A9DCE9" w:themeColor="accent4" w:themeTint="99"/>
        </w:tcBorders>
      </w:tcPr>
    </w:tblStylePr>
    <w:tblStylePr w:type="nwCell">
      <w:tblPr/>
      <w:tcPr>
        <w:tcBorders>
          <w:bottom w:val="single" w:sz="4" w:space="0" w:color="A9DCE9" w:themeColor="accent4" w:themeTint="99"/>
        </w:tcBorders>
      </w:tcPr>
    </w:tblStylePr>
    <w:tblStylePr w:type="seCell">
      <w:tblPr/>
      <w:tcPr>
        <w:tcBorders>
          <w:top w:val="single" w:sz="4" w:space="0" w:color="A9DCE9" w:themeColor="accent4" w:themeTint="99"/>
        </w:tcBorders>
      </w:tcPr>
    </w:tblStylePr>
    <w:tblStylePr w:type="swCell">
      <w:tblPr/>
      <w:tcPr>
        <w:tcBorders>
          <w:top w:val="single" w:sz="4" w:space="0" w:color="A9DCE9" w:themeColor="accent4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643AE"/>
    <w:pPr>
      <w:spacing w:after="0" w:line="240" w:lineRule="auto"/>
    </w:pPr>
    <w:tblPr>
      <w:tblStyleRowBandSize w:val="1"/>
      <w:tblStyleColBandSize w:val="1"/>
      <w:tblBorders>
        <w:top w:val="single" w:sz="4" w:space="0" w:color="ACB2B6" w:themeColor="accent6" w:themeTint="99"/>
        <w:left w:val="single" w:sz="4" w:space="0" w:color="ACB2B6" w:themeColor="accent6" w:themeTint="99"/>
        <w:bottom w:val="single" w:sz="4" w:space="0" w:color="ACB2B6" w:themeColor="accent6" w:themeTint="99"/>
        <w:right w:val="single" w:sz="4" w:space="0" w:color="ACB2B6" w:themeColor="accent6" w:themeTint="99"/>
        <w:insideH w:val="single" w:sz="4" w:space="0" w:color="ACB2B6" w:themeColor="accent6" w:themeTint="99"/>
        <w:insideV w:val="single" w:sz="4" w:space="0" w:color="ACB2B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5E6" w:themeFill="accent6" w:themeFillTint="33"/>
      </w:tcPr>
    </w:tblStylePr>
    <w:tblStylePr w:type="band1Horz">
      <w:tblPr/>
      <w:tcPr>
        <w:shd w:val="clear" w:color="auto" w:fill="E3E5E6" w:themeFill="accent6" w:themeFillTint="33"/>
      </w:tcPr>
    </w:tblStylePr>
    <w:tblStylePr w:type="neCell">
      <w:tblPr/>
      <w:tcPr>
        <w:tcBorders>
          <w:bottom w:val="single" w:sz="4" w:space="0" w:color="ACB2B6" w:themeColor="accent6" w:themeTint="99"/>
        </w:tcBorders>
      </w:tcPr>
    </w:tblStylePr>
    <w:tblStylePr w:type="nwCell">
      <w:tblPr/>
      <w:tcPr>
        <w:tcBorders>
          <w:bottom w:val="single" w:sz="4" w:space="0" w:color="ACB2B6" w:themeColor="accent6" w:themeTint="99"/>
        </w:tcBorders>
      </w:tcPr>
    </w:tblStylePr>
    <w:tblStylePr w:type="seCell">
      <w:tblPr/>
      <w:tcPr>
        <w:tcBorders>
          <w:top w:val="single" w:sz="4" w:space="0" w:color="ACB2B6" w:themeColor="accent6" w:themeTint="99"/>
        </w:tcBorders>
      </w:tcPr>
    </w:tblStylePr>
    <w:tblStylePr w:type="swCell">
      <w:tblPr/>
      <w:tcPr>
        <w:tcBorders>
          <w:top w:val="single" w:sz="4" w:space="0" w:color="ACB2B6" w:themeColor="accent6" w:themeTint="99"/>
        </w:tcBorders>
      </w:tcPr>
    </w:tblStylePr>
  </w:style>
  <w:style w:type="table" w:styleId="GridTable1Light-Accent5">
    <w:name w:val="Grid Table 1 Light Accent 5"/>
    <w:basedOn w:val="TableNormal"/>
    <w:uiPriority w:val="46"/>
    <w:rsid w:val="001643AE"/>
    <w:pPr>
      <w:spacing w:after="0" w:line="240" w:lineRule="auto"/>
    </w:pPr>
    <w:tblPr>
      <w:tblStyleRowBandSize w:val="1"/>
      <w:tblStyleColBandSize w:val="1"/>
      <w:tblBorders>
        <w:top w:val="single" w:sz="4" w:space="0" w:color="8DB6D8" w:themeColor="accent5" w:themeTint="66"/>
        <w:left w:val="single" w:sz="4" w:space="0" w:color="8DB6D8" w:themeColor="accent5" w:themeTint="66"/>
        <w:bottom w:val="single" w:sz="4" w:space="0" w:color="8DB6D8" w:themeColor="accent5" w:themeTint="66"/>
        <w:right w:val="single" w:sz="4" w:space="0" w:color="8DB6D8" w:themeColor="accent5" w:themeTint="66"/>
        <w:insideH w:val="single" w:sz="4" w:space="0" w:color="8DB6D8" w:themeColor="accent5" w:themeTint="66"/>
        <w:insideV w:val="single" w:sz="4" w:space="0" w:color="8DB6D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492C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92C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04B76"/>
    <w:pPr>
      <w:spacing w:after="0" w:line="240" w:lineRule="auto"/>
    </w:pPr>
    <w:tblPr>
      <w:tblStyleRowBandSize w:val="1"/>
      <w:tblStyleColBandSize w:val="1"/>
      <w:tblBorders>
        <w:top w:val="single" w:sz="4" w:space="0" w:color="C5E8F0" w:themeColor="accent4" w:themeTint="66"/>
        <w:left w:val="single" w:sz="4" w:space="0" w:color="C5E8F0" w:themeColor="accent4" w:themeTint="66"/>
        <w:bottom w:val="single" w:sz="4" w:space="0" w:color="C5E8F0" w:themeColor="accent4" w:themeTint="66"/>
        <w:right w:val="single" w:sz="4" w:space="0" w:color="C5E8F0" w:themeColor="accent4" w:themeTint="66"/>
        <w:insideH w:val="single" w:sz="4" w:space="0" w:color="C5E8F0" w:themeColor="accent4" w:themeTint="66"/>
        <w:insideV w:val="single" w:sz="4" w:space="0" w:color="C5E8F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9DCE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9DCE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rsid w:val="005D7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3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6.svg"/><Relationship Id="rId3" Type="http://schemas.openxmlformats.org/officeDocument/2006/relationships/image" Target="media/image3.png"/><Relationship Id="rId7" Type="http://schemas.openxmlformats.org/officeDocument/2006/relationships/image" Target="media/image5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8.svg"/><Relationship Id="rId11" Type="http://schemas.openxmlformats.org/officeDocument/2006/relationships/image" Target="media/image11.png"/><Relationship Id="rId5" Type="http://schemas.openxmlformats.org/officeDocument/2006/relationships/image" Target="media/image7.png"/><Relationship Id="rId10" Type="http://schemas.openxmlformats.org/officeDocument/2006/relationships/image" Target="media/image12.png"/><Relationship Id="rId4" Type="http://schemas.openxmlformats.org/officeDocument/2006/relationships/image" Target="media/image4.svg"/><Relationship Id="rId9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nichh/Library/Containers/com.microsoft.Word/Data/Library/Application%20Support/Microsoft/Office/16.0/DTS/Search/%7b1FF3F612-718D-C445-8D9F-F93B31C5B1E6%7dtf0177305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4AE187D9730324A8A5F4D79CD6F5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FFCE1-2EA4-1149-B772-9D3C36893613}"/>
      </w:docPartPr>
      <w:docPartBody>
        <w:p w:rsidR="004A546E" w:rsidRDefault="001B6546">
          <w:pPr>
            <w:pStyle w:val="C4AE187D9730324A8A5F4D79CD6F5EB2"/>
          </w:pPr>
          <w:r w:rsidRPr="008A25CD">
            <w:rPr>
              <w:b/>
              <w:sz w:val="60"/>
              <w:szCs w:val="60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46"/>
    <w:rsid w:val="00183EAB"/>
    <w:rsid w:val="001B6546"/>
    <w:rsid w:val="0025605D"/>
    <w:rsid w:val="00406862"/>
    <w:rsid w:val="004A546E"/>
    <w:rsid w:val="00A07896"/>
    <w:rsid w:val="00B86717"/>
    <w:rsid w:val="00C4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AE187D9730324A8A5F4D79CD6F5EB2">
    <w:name w:val="C4AE187D9730324A8A5F4D79CD6F5EB2"/>
  </w:style>
  <w:style w:type="character" w:styleId="PlaceholderText">
    <w:name w:val="Placeholder Text"/>
    <w:basedOn w:val="DefaultParagraphFont"/>
    <w:uiPriority w:val="99"/>
    <w:semiHidden/>
    <w:rsid w:val="00C4786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B28D88-A229-F646-85C5-E25FAB5CA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design).dotx</Template>
  <TotalTime>10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Semester Schedule</vt:lpstr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 Schedule</dc:title>
  <dc:creator>Microsoft Office User</dc:creator>
  <cp:lastModifiedBy>Danich Hang</cp:lastModifiedBy>
  <cp:revision>4</cp:revision>
  <cp:lastPrinted>2009-08-05T20:41:00Z</cp:lastPrinted>
  <dcterms:created xsi:type="dcterms:W3CDTF">2020-09-17T18:26:00Z</dcterms:created>
  <dcterms:modified xsi:type="dcterms:W3CDTF">2020-09-17T18:37:00Z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Owner">
    <vt:lpwstr>Anumol@vidyatech.com</vt:lpwstr>
  </property>
  <property fmtid="{D5CDD505-2E9C-101B-9397-08002B2CF9AE}" pid="8" name="MSIP_Label_f42aa342-8706-4288-bd11-ebb85995028c_SetDate">
    <vt:lpwstr>2018-06-11T11:35:00.3825830Z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